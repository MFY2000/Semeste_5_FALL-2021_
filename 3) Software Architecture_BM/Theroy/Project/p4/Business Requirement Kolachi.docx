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visio/document.xml" ContentType="application/vnd.ms-visio.drawing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isio/masters/masters.xml" ContentType="application/vnd.ms-visio.masters+xml"/>
  <Override PartName="/visio/masters/master1.xml" ContentType="application/vnd.ms-visio.master+xml"/>
  <Override PartName="/visio/masters/master2.xml" ContentType="application/vnd.ms-visio.master+xml"/>
  <Override PartName="/visio/masters/master3.xml" ContentType="application/vnd.ms-visio.master+xml"/>
  <Override PartName="/visio/masters/master4.xml" ContentType="application/vnd.ms-visio.master+xml"/>
  <Override PartName="/visio/masters/master5.xml" ContentType="application/vnd.ms-visio.master+xml"/>
  <Override PartName="/visio/masters/master6.xml" ContentType="application/vnd.ms-visio.master+xml"/>
  <Override PartName="/visio/masters/master7.xml" ContentType="application/vnd.ms-visio.master+xml"/>
  <Override PartName="/visio/masters/master8.xml" ContentType="application/vnd.ms-visio.master+xml"/>
  <Override PartName="/visio/pages/pages.xml" ContentType="application/vnd.ms-visio.pages+xml"/>
  <Override PartName="/visio/pages/page1.xml" ContentType="application/vnd.ms-visio.page+xml"/>
  <Override PartName="/visio/windows.xml" ContentType="application/vnd.ms-visio.windows+xml"/>
  <Override PartName="/visio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microsoft.com/visio/2010/relationships/document" Target="visio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Office\Office16\visio content\1033\UACTME_U.VSTX</Template>
  <Application>Microsoft Visio</Application>
  <ScaleCrop>false</ScaleCrop>
  <HeadingPairs>
    <vt:vector size="4" baseType="variant">
      <vt:variant>
        <vt:lpstr>Pages</vt:lpstr>
      </vt:variant>
      <vt:variant>
        <vt:i4>1</vt:i4>
      </vt:variant>
      <vt:variant>
        <vt:lpstr>Masters</vt:lpstr>
      </vt:variant>
      <vt:variant>
        <vt:i4>8</vt:i4>
      </vt:variant>
    </vt:vector>
  </HeadingPairs>
  <TitlesOfParts>
    <vt:vector size="9" baseType="lpstr">
      <vt:lpstr>Page-1</vt:lpstr>
      <vt:lpstr>Initial node</vt:lpstr>
      <vt:lpstr>Action</vt:lpstr>
      <vt:lpstr>Fork node</vt:lpstr>
      <vt:lpstr>Join node</vt:lpstr>
      <vt:lpstr>Dynamic connector</vt:lpstr>
      <vt:lpstr>Merge Node</vt:lpstr>
      <vt:lpstr>Decision</vt:lpstr>
      <vt:lpstr>Final node</vt:lpstr>
    </vt:vector>
  </TitlesOfParts>
  <Manager/>
  <Company/>
  <LinksUpToDate>false</LinksUpToDate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Amin</dc:creator>
  <cp:keywords/>
  <dc:description/>
  <cp:lastModifiedBy>Ahmed Amin</cp:lastModifiedBy>
  <cp:lastPrinted>2021-12-30T12:40:21Z</cp:lastPrinted>
  <dcterms:created xsi:type="dcterms:W3CDTF">2021-12-30T12:40:21Z</dcterms:created>
  <dcterms:modified xsi:type="dcterms:W3CDTF">2021-12-30T13:47:02Z</dcterms:modified>
  <cp:category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VPID_ALTERNATENAMES">
    <vt:lpwstr/>
  </property>
  <property fmtid="{D5CDD505-2E9C-101B-9397-08002B2CF9AE}" pid="3" name="BuildNumberCreated">
    <vt:i4>1073746136</vt:i4>
  </property>
  <property fmtid="{D5CDD505-2E9C-101B-9397-08002B2CF9AE}" pid="4" name="BuildNumberEdited">
    <vt:i4>1073746136</vt:i4>
  </property>
  <property fmtid="{D5CDD505-2E9C-101B-9397-08002B2CF9AE}" pid="5" name="IsMetric">
    <vt:bool>false</vt:bool>
  </property>
  <property fmtid="{D5CDD505-2E9C-101B-9397-08002B2CF9AE}" pid="6" name="TimeEdited">
    <vt:filetime>2021-12-30T13:46:58Z</vt:filetime>
  </property>
</Properties>
</file>

<file path=visio/_rels/document.xml.rels><?xml version="1.0" encoding="UTF-8" standalone="yes"?>
<Relationships xmlns="http://schemas.openxmlformats.org/package/2006/relationships"><Relationship Id="rId3" Type="http://schemas.microsoft.com/visio/2010/relationships/windows" Target="windows.xml"/><Relationship Id="rId2" Type="http://schemas.microsoft.com/visio/2010/relationships/pages" Target="pages/pages.xml"/><Relationship Id="rId1" Type="http://schemas.microsoft.com/visio/2010/relationships/masters" Target="masters/masters.xml"/><Relationship Id="rId4" Type="http://schemas.openxmlformats.org/officeDocument/2006/relationships/theme" Target="theme/theme1.xml"/></Relationships>
</file>

<file path=visio/document.xml><?xml version="1.0" encoding="utf-8"?>
<VisioDocument xmlns="http://schemas.microsoft.com/office/visio/2012/main" xmlns:r="http://schemas.openxmlformats.org/officeDocument/2006/relationships" xml:space="preserve">
  <DocumentSettings TopPage="0" DefaultTextStyle="3" DefaultLineStyle="3" DefaultFillStyle="3" DefaultGuideStyle="4">
    <GlueSettings>9</GlueSettings>
    <SnapSettings>65847</SnapSettings>
    <SnapExtensions>34</SnapExtensions>
    <SnapAngles/>
    <DynamicGridEnabled>1</DynamicGridEnabled>
    <ProtectStyles>0</ProtectStyles>
    <ProtectShapes>0</ProtectShapes>
    <ProtectMasters>0</ProtectMasters>
    <ProtectBkgnds>0</ProtectBkgnds>
  </DocumentSettings>
  <Colors>
    <ColorEntry IX="24" RGB="#7F7F7F"/>
    <ColorEntry IX="25" RGB="#C05046"/>
    <ColorEntry IX="26" RGB="#5B9BD5"/>
    <ColorEntry IX="27" RGB="#4D4D4D"/>
    <ColorEntry IX="28" RGB="#000000"/>
    <ColorEntry IX="29" RGB="#FFFFFF"/>
    <ColorEntry IX="30" RGB="#73AE42"/>
    <ColorEntry IX="31" RGB="#4271C6"/>
    <ColorEntry IX="32" RGB="#7AA0C2"/>
    <ColorEntry IX="33" RGB="#5692C9"/>
    <ColorEntry IX="34" RGB="#41729D"/>
    <ColorEntry IX="35" RGB="#9DBB61"/>
    <ColorEntry IX="36" RGB="#A5A5A5"/>
    <ColorEntry IX="37" RGB="#1E5155"/>
    <ColorEntry IX="38" RGB="#2C777D"/>
    <ColorEntry IX="39" RGB="#1D4C4F"/>
    <ColorEntry IX="40" RGB="#15383B"/>
    <ColorEntry IX="41" RGB="#AE1715"/>
    <ColorEntry IX="42" RGB="#B01513"/>
    <ColorEntry IX="43" RGB="#941311"/>
    <ColorEntry IX="44" RGB="#42B1BA"/>
    <ColorEntry IX="45" RGB="#173F42"/>
    <ColorEntry IX="46" RGB="#1F5154"/>
    <ColorEntry IX="47" RGB="#30665A"/>
    <ColorEntry IX="48" RGB="#2F675A"/>
    <ColorEntry IX="49" RGB="#28574C"/>
    <ColorEntry IX="50" RGB="#0C2122"/>
  </Colors>
  <FaceNames>
    <FaceName NameU="Calibri" UnicodeRanges="-469750017 -1073732485 9 0" CharSets="536871423 0" Panose="2 15 5 2 2 2 4 3 2 4" Flags="325"/>
  </FaceNames>
  <StyleSheets>
    <StyleSheet ID="0" NameU="No Style" IsCustomNameU="1" Name="No Style" IsCustomName="1">
      <Cell N="EnableLineProps" V="1"/>
      <Cell N="EnableFillProps" V="1"/>
      <Cell N="EnableTextProps" V="1"/>
      <Cell N="HideForApply" V="0"/>
      <Cell N="LineWeight" V="0.01041666666666667"/>
      <Cell N="LineColor" V="0"/>
      <Cell N="LinePattern" V="1"/>
      <Cell N="Rounding" V="0"/>
      <Cell N="EndArrowSize" V="2"/>
      <Cell N="BeginArrow" V="0"/>
      <Cell N="EndArrow" V="0"/>
      <Cell N="LineCap" V="0"/>
      <Cell N="BeginArrowSize" V="2"/>
      <Cell N="LineColorTrans" V="0"/>
      <Cell N="CompoundType" V="0"/>
      <Cell N="FillForegnd" V="1"/>
      <Cell N="FillBkgnd" V="0"/>
      <Cell N="FillPattern" V="1"/>
      <Cell N="ShdwForegnd" V="0"/>
      <Cell N="ShdwPattern" V="0"/>
      <Cell N="FillForegndTrans" V="0"/>
      <Cell N="FillBkgndTrans" V="0"/>
      <Cell N="ShdwForegndTrans" V="0"/>
      <Cell N="ShapeShdwType" V="0"/>
      <Cell N="ShapeShdwOffsetX" V="0"/>
      <Cell N="ShapeShdwOffsetY" V="0"/>
      <Cell N="ShapeShdwObliqueAngle" V="0"/>
      <Cell N="ShapeShdwScaleFactor" V="1"/>
      <Cell N="ShapeShdwBlur" V="0"/>
      <Cell N="ShapeShdwShow" V="0"/>
      <Cell N="LeftMargin" V="0"/>
      <Cell N="RightMargin" V="0"/>
      <Cell N="TopMargin" V="0"/>
      <Cell N="BottomMargin" V="0"/>
      <Cell N="VerticalAlign" V="1"/>
      <Cell N="TextBkgnd" V="0"/>
      <Cell N="DefaultTabStop" V="0.5"/>
      <Cell N="TextDirection" V="0"/>
      <Cell N="TextBkgndTrans" V="0"/>
      <Cell N="LockWidth" V="0"/>
      <Cell N="LockHeight" V="0"/>
      <Cell N="LockMoveX" V="0"/>
      <Cell N="LockMoveY" V="0"/>
      <Cell N="LockAspect" V="0"/>
      <Cell N="LockDelete" V="0"/>
      <Cell N="LockBegin" V="0"/>
      <Cell N="LockEnd" V="0"/>
      <Cell N="LockRotate" V="0"/>
      <Cell N="LockCrop" V="0"/>
      <Cell N="LockVtxEdit" V="0"/>
      <Cell N="LockTextEdit" V="0"/>
      <Cell N="LockFormat" V="0"/>
      <Cell N="LockGroup" V="0"/>
      <Cell N="LockCalcWH" V="0"/>
      <Cell N="LockSelect" V="0"/>
      <Cell N="LockCustProp" V="0"/>
      <Cell N="LockFromGroupFormat" V="0"/>
      <Cell N="LockThemeColors" V="0"/>
      <Cell N="LockThemeEffects" V="0"/>
      <Cell N="LockThemeConnectors" V="0"/>
      <Cell N="LockThemeFonts" V="0"/>
      <Cell N="LockThemeIndex" V="0"/>
      <Cell N="LockReplace" V="0"/>
      <Cell N="LockVariation" V="0"/>
      <Cell N="NoObjHandles" V="0"/>
      <Cell N="NonPrinting" V="0"/>
      <Cell N="NoCtlHandles" V="0"/>
      <Cell N="NoAlignBox" V="0"/>
      <Cell N="UpdateAlignBox" V="0"/>
      <Cell N="HideText" V="0"/>
      <Cell N="DynFeedback" V="0"/>
      <Cell N="GlueType" V="0"/>
      <Cell N="WalkPreference" V="0"/>
      <Cell N="BegTrigger" V="0" F="No Formula"/>
      <Cell N="EndTrigger" V="0" F="No Formula"/>
      <Cell N="ObjType" V="0"/>
      <Cell N="Comment" V=""/>
      <Cell N="IsDropSource" V="0"/>
      <Cell N="NoLiveDynamics" V="0"/>
      <Cell N="LocalizeMerge" V="0"/>
      <Cell N="NoProofing" V="0"/>
      <Cell N="Calendar" V="0"/>
      <Cell N="LangID" V="en-US"/>
      <Cell N="ShapeKeywords" V=""/>
      <Cell N="DropOnPageScale" V="1"/>
      <Cell N="TheData" V="0" F="No Formula"/>
      <Cell N="TheText" V="0" F="No Formula"/>
      <Cell N="EventDblClick" V="0" F="No Formula"/>
      <Cell N="EventXFMod" V="0" F="No Formula"/>
      <Cell N="EventDrop" V="0" F="No Formula"/>
      <Cell N="EventMultiDrop" V="0" F="No Formula"/>
      <Cell N="HelpTopic" V=""/>
      <Cell N="Copyright" V=""/>
      <Cell N="LayerMember" V=""/>
      <Cell N="XRulerDensity" V="32"/>
      <Cell N="YRulerDensity" V="32"/>
      <Cell N="XRulerOrigin" V="0"/>
      <Cell N="YRulerOrigin" V="0"/>
      <Cell N="XGridDensity" V="8"/>
      <Cell N="YGridDensity" V="8"/>
      <Cell N="XGridSpacing" V="0"/>
      <Cell N="YGridSpacing" V="0"/>
      <Cell N="XGridOrigin" V="0"/>
      <Cell N="YGridOrigin" V="0"/>
      <Cell N="Gamma" V="1"/>
      <Cell N="Contrast" V="0.5"/>
      <Cell N="Brightness" V="0.5"/>
      <Cell N="Sharpen" V="0"/>
      <Cell N="Blur" V="0"/>
      <Cell N="Denoise" V="0"/>
      <Cell N="Transparency" V="0"/>
      <Cell N="SelectMode" V="1"/>
      <Cell N="DisplayMode" V="2"/>
      <Cell N="IsDropTarget" V="0"/>
      <Cell N="IsSnapTarget" V="1"/>
      <Cell N="IsTextEditTarget" V="1"/>
      <Cell N="DontMoveChildren" V="0"/>
      <Cell N="ShapePermeableX" V="0"/>
      <Cell N="ShapePermeableY" V="0"/>
      <Cell N="ShapePermeablePlace" V="0"/>
      <Cell N="Relationships" V="0"/>
      <Cell N="ShapeFixedCode" V="0"/>
      <Cell N="ShapePlowCode" V="0"/>
      <Cell N="ShapeRouteStyle" V="0"/>
      <Cell N="ShapePlaceStyle" V="0"/>
      <Cell N="ConFixedCode" V="0"/>
      <Cell N="ConLineJumpCode" V="0"/>
      <Cell N="ConLineJumpStyle" V="0"/>
      <Cell N="ConLineJumpDirX" V="0"/>
      <Cell N="ConLineJumpDirY" V="0"/>
      <Cell N="ShapePlaceFlip" V="0"/>
      <Cell N="ConLineRouteExt" V="0"/>
      <Cell N="ShapeSplit" V="0"/>
      <Cell N="ShapeSplittable" V="0"/>
      <Cell N="DisplayLevel" V="0"/>
      <Cell N="ResizePage" V="0"/>
      <Cell N="EnableGrid" V="0"/>
      <Cell N="DynamicsOff" V="0"/>
      <Cell N="CtrlAsInput" V="0"/>
      <Cell N="AvoidPageBreaks" V="0"/>
      <Cell N="PlaceStyle" V="0"/>
      <Cell N="RouteStyle" V="0"/>
      <Cell N="PlaceDepth" V="0"/>
      <Cell N="PlowCode" V="0"/>
      <Cell N="LineJumpCode" V="1"/>
      <Cell N="LineJumpStyle" V="0"/>
      <Cell N="PageLineJumpDirX" V="0"/>
      <Cell N="PageLineJumpDirY" V="0"/>
      <Cell N="LineToNodeX" V="0.125"/>
      <Cell N="LineToNodeY" V="0.125"/>
      <Cell N="BlockSizeX" V="0.25"/>
      <Cell N="BlockSizeY" V="0.25"/>
      <Cell N="AvenueSizeX" V="0.375"/>
      <Cell N="AvenueSizeY" V="0.375"/>
      <Cell N="LineToLineX" V="0.125"/>
      <Cell N="LineToLineY" V="0.125"/>
      <Cell N="LineJumpFactorX" V="0.66666666666667"/>
      <Cell N="LineJumpFactorY" V="0.66666666666667"/>
      <Cell N="LineAdjustFrom" V="0"/>
      <Cell N="LineAdjustTo" V="0"/>
      <Cell N="PlaceFlip" V="0"/>
      <Cell N="LineRouteExt" V="0"/>
      <Cell N="PageShapeSplit" V="0"/>
      <Cell N="PageLeftMargin" V="0.25"/>
      <Cell N="PageRightMargin" V="0.25"/>
      <Cell N="PageTopMargin" V="0.25"/>
      <Cell N="PageBottomMargin" V="0.25"/>
      <Cell N="ScaleX" V="1"/>
      <Cell N="ScaleY" V="1"/>
      <Cell N="PagesX" V="1"/>
      <Cell N="PagesY" V="1"/>
      <Cell N="CenterX" V="0"/>
      <Cell N="CenterY" V="0"/>
      <Cell N="OnPage" V="0"/>
      <Cell N="PrintGrid" V="0"/>
      <Cell N="PrintPageOrientation" V="1"/>
      <Cell N="PaperKind" V="1"/>
      <Cell N="PaperSource" V="7"/>
      <Cell N="QuickStyleLineColor" V="100"/>
      <Cell N="QuickStyleFillColor" V="100"/>
      <Cell N="QuickStyleShadowColor" V="100"/>
      <Cell N="QuickStyleFontColor" V="100"/>
      <Cell N="QuickStyleLineMatrix" V="100"/>
      <Cell N="QuickStyleFillMatrix" V="100"/>
      <Cell N="QuickStyleEffectsMatrix" V="100"/>
      <Cell N="QuickStyleFontMatrix" V="100"/>
      <Cell N="QuickStyleType" V="0"/>
      <Cell N="QuickStyleVariation" V="0"/>
      <Cell N="LineGradientDir" V="0"/>
      <Cell N="LineGradientAngle" V="1.5707963267949"/>
      <Cell N="FillGradientDir" V="0"/>
      <Cell N="FillGradientAngle" V="1.5707963267949"/>
      <Cell N="LineGradientEnabled" V="0"/>
      <Cell N="FillGradientEnabled" V="0"/>
      <Cell N="RotateGradientWithShape" V="1"/>
      <Cell N="UseGroupGradient" V="0"/>
      <Cell N="BevelTopType" V="0"/>
      <Cell N="BevelTopWidth" V="0"/>
      <Cell N="BevelTopHeight" V="0"/>
      <Cell N="BevelBottomType" V="0"/>
      <Cell N="BevelBottomWidth" V="0"/>
      <Cell N="BevelBottomHeight" V="0"/>
      <Cell N="BevelDepthColor" V="1"/>
      <Cell N="BevelDepthSize" V="0"/>
      <Cell N="BevelContourColor" V="0"/>
      <Cell N="BevelContourSize" V="0"/>
      <Cell N="BevelMaterialType" V="0"/>
      <Cell N="BevelLightingType" V="0"/>
      <Cell N="BevelLightingAngle" V="0"/>
      <Cell N="RotationXAngle" V="0"/>
      <Cell N="RotationYAngle" V="0"/>
      <Cell N="RotationZAngle" V="0"/>
      <Cell N="RotationType" V="0"/>
      <Cell N="Perspective" V="0"/>
      <Cell N="DistanceFromGround" V="0"/>
      <Cell N="KeepTextFlat" V="0"/>
      <Cell N="ReflectionTrans" V="0"/>
      <Cell N="ReflectionSize" V="0"/>
      <Cell N="ReflectionDist" V="0"/>
      <Cell N="ReflectionBlur" V="0"/>
      <Cell N="GlowColor" V="1"/>
      <Cell N="GlowColorTrans" V="0"/>
      <Cell N="GlowSize" V="0"/>
      <Cell N="SoftEdgesSize" V="0"/>
      <Cell N="SketchSeed" V="0"/>
      <Cell N="SketchEnabled" V="0"/>
      <Cell N="SketchAmount" V="5"/>
      <Cell N="SketchLineWeight" V="0.04166666666666666" U="PT"/>
      <Cell N="SketchLineChange" V="0.14"/>
      <Cell N="SketchFillChange" V="0.1"/>
      <Cell N="ColorSchemeIndex" V="0"/>
      <Cell N="EffectSchemeIndex" V="0"/>
      <Cell N="ConnectorSchemeIndex" V="0"/>
      <Cell N="FontSchemeIndex" V="0"/>
      <Cell N="ThemeIndex" V="0"/>
      <Cell N="VariationColorIndex" V="0"/>
      <Cell N="VariationStyleIndex" V="0"/>
      <Cell N="EmbellishmentIndex" V="0"/>
      <Cell N="ReplaceLockShapeData" V="0"/>
      <Cell N="ReplaceLockText" V="0"/>
      <Cell N="ReplaceLockFormat" V="0"/>
      <Cell N="ReplaceCopyCells" V="0" U="BOOL" F="No Formula"/>
      <Cell N="PageWidth" V="0" F="No Formula"/>
      <Cell N="PageHeight" V="0" F="No Formula"/>
      <Cell N="ShdwOffsetX" V="0" F="No Formula"/>
      <Cell N="ShdwOffsetY" V="0" F="No Formula"/>
      <Cell N="PageScale" V="0" U="IN_F" F="No Formula"/>
      <Cell N="DrawingScale" V="0" U="IN_F" F="No Formula"/>
      <Cell N="DrawingSizeType" V="0" F="No Formula"/>
      <Cell N="DrawingScaleType" V="0" F="No Formula"/>
      <Cell N="InhibitSnap" V="0" F="No Formula"/>
      <Cell N="PageLockReplace" V="0" U="BOOL" F="No Formula"/>
      <Cell N="PageLockDuplicate" V="0" U="BOOL" F="No Formula"/>
      <Cell N="UIVisibility" V="0" F="No Formula"/>
      <Cell N="ShdwType" V="0" F="No Formula"/>
      <Cell N="ShdwObliqueAngle" V="0" F="No Formula"/>
      <Cell N="ShdwScaleFactor" V="0" F="No Formula"/>
      <Cell N="DrawingResizeType" V="0" F="No Formula"/>
      <Section N="Character">
        <Row IX="0">
          <Cell N="Font" V="Calibri"/>
          <Cell N="Color" V="0"/>
          <Cell N="Style" V="0"/>
          <Cell N="Case" V="0"/>
          <Cell N="Pos" V="0"/>
          <Cell N="FontScale" V="1"/>
          <Cell N="Size" V="0.1666666666666667"/>
          <Cell N="DblUnderline" V="0"/>
          <Cell N="Overline" V="0"/>
          <Cell N="Strikethru" V="0"/>
          <Cell N="DoubleStrikethrough" V="0"/>
          <Cell N="Letterspace" V="0"/>
          <Cell N="ColorTrans" V="0"/>
          <Cell N="AsianFont" V="0"/>
          <Cell N="ComplexScriptFont" V="0"/>
          <Cell N="ComplexScriptSize" V="-1"/>
          <Cell N="LangID" V="en-US"/>
        </Row>
      </Section>
      <Section N="Paragraph">
        <Row IX="0">
          <Cell N="IndFirst" V="0"/>
          <Cell N="IndLeft" V="0"/>
          <Cell N="IndRight" V="0"/>
          <Cell N="SpLine" V="-1.2"/>
          <Cell N="SpBefore" V="0"/>
          <Cell N="SpAfter" V="0"/>
          <Cell N="HorzAlign" V="1"/>
          <Cell N="Bullet" V="0"/>
          <Cell N="BulletStr" V=""/>
          <Cell N="BulletFont" V="0"/>
          <Cell N="BulletFontSize" V="-1"/>
          <Cell N="TextPosAfterBullet" V="0"/>
          <Cell N="Flags" V="0"/>
        </Row>
      </Section>
      <Section N="Tabs">
        <Row IX="0"/>
      </Section>
      <Section N="LineGradient">
        <Row IX="0">
          <Cell N="GradientStopColor" V="1"/>
          <Cell N="GradientStopColorTrans" V="0"/>
          <Cell N="GradientStopPosition" V="0"/>
        </Row>
      </Section>
      <Section N="FillGradient">
        <Row IX="0">
          <Cell N="GradientStopColor" V="1"/>
          <Cell N="GradientStopColorTrans" V="0"/>
          <Cell N="GradientStopPosition" V="0"/>
        </Row>
      </Section>
    </StyleSheet>
    <StyleSheet ID="1" NameU="Text Only" IsCustomNameU="1" Name="Text Only" IsCustomName="1" LineStyle="3" FillStyle="3" TextStyle="3">
      <Cell N="EnableLineProps" V="1"/>
      <Cell N="EnableFillProps" V="1"/>
      <Cell N="EnableTextProps" V="1"/>
      <Cell N="HideForApply" V="0"/>
      <Cell N="LineWeight" V="Themed" F="Inh"/>
      <Cell N="LineColor" V="Themed" F="Inh"/>
      <Cell N="LinePattern" V="Themed" F="Inh"/>
      <Cell N="Rounding" V="Themed" F="Inh"/>
      <Cell N="EndArrowSize" V="2" F="Inh"/>
      <Cell N="BeginArrow" V="0" F="Inh"/>
      <Cell N="EndArrow" V="0" F="Inh"/>
      <Cell N="LineCap" V="Themed" F="Inh"/>
      <Cell N="BeginArrowSize" V="2" F="Inh"/>
      <Cell N="LineColorTrans" V="Themed" F="Inh"/>
      <Cell N="CompoundType" V="Themed" F="Inh"/>
      <Cell N="FillForegnd" V="Themed" F="Inh"/>
      <Cell N="FillBkgnd" V="Themed" F="Inh"/>
      <Cell N="FillPattern" V="Themed" F="Inh"/>
      <Cell N="ShdwForegnd" V="Themed" F="Inh"/>
      <Cell N="ShdwPattern" V="Themed" F="Inh"/>
      <Cell N="FillForegndTrans" V="Themed" F="Inh"/>
      <Cell N="FillBkgndTrans" V="Themed" F="Inh"/>
      <Cell N="ShdwForegndTrans" V="Themed" F="Inh"/>
      <Cell N="ShapeShdwType" V="Themed" F="Inh"/>
      <Cell N="ShapeShdwOffsetX" V="Themed" F="Inh"/>
      <Cell N="ShapeShdwOffsetY" V="Themed" F="Inh"/>
      <Cell N="ShapeShdwObliqueAngle" V="Themed" F="Inh"/>
      <Cell N="ShapeShdwScaleFactor" V="Themed" F="Inh"/>
      <Cell N="ShapeShdwBlur" V="Themed" F="Inh"/>
      <Cell N="ShapeShdwShow" V="0" F="Inh"/>
      <Cell N="LeftMargin" V="0"/>
      <Cell N="RightMargin" V="0"/>
      <Cell N="TopMargin" V="0"/>
      <Cell N="BottomMargin" V="0"/>
      <Cell N="VerticalAlign" V="0"/>
      <Cell N="TextBkgnd" V="0"/>
      <Cell N="DefaultTabStop" V="0.5" F="Inh"/>
      <Cell N="TextDirection" V="0" F="Inh"/>
      <Cell N="TextBkgndTrans" V="0" F="Inh"/>
      <Cell N="LineGradientDir" V="Themed" F="Inh"/>
      <Cell N="LineGradientAngle" V="Themed" F="Inh"/>
      <Cell N="FillGradientDir" V="Themed" F="Inh"/>
      <Cell N="FillGradientAngle" V="Themed" F="Inh"/>
      <Cell N="LineGradientEnabled" V="Themed" F="Inh"/>
      <Cell N="FillGradientEnabled" V="Themed" F="Inh"/>
      <Cell N="RotateGradientWithShape" V="Themed" F="Inh"/>
      <Cell N="UseGroupGradient" V="Themed" F="Inh"/>
      <Section N="Paragraph">
        <Row IX="0">
          <Cell N="IndFirst" V="0" F="Inh"/>
          <Cell N="IndLeft" V="0" F="Inh"/>
          <Cell N="IndRight" V="0" F="Inh"/>
          <Cell N="SpLine" V="-1.2" F="Inh"/>
          <Cell N="SpBefore" V="0" F="Inh"/>
          <Cell N="SpAfter" V="0" F="Inh"/>
          <Cell N="HorzAlign" V="0"/>
          <Cell N="Bullet" V="0" F="Inh"/>
          <Cell N="BulletStr" V="" F="Inh"/>
          <Cell N="BulletFont" V="0" F="Inh"/>
          <Cell N="BulletFontSize" V="-1" F="Inh"/>
          <Cell N="TextPosAfterBullet" V="0" F="Inh"/>
          <Cell N="Flags" V="0" F="Inh"/>
        </Row>
      </Section>
    </StyleSheet>
    <StyleSheet ID="2" NameU="None" IsCustomNameU="1" Name="None" IsCustomName="1" LineStyle="3" FillStyle="3" TextStyle="3">
      <Cell N="EnableLineProps" V="1"/>
      <Cell N="EnableFillProps" V="1"/>
      <Cell N="EnableTextProps" V="1"/>
      <Cell N="HideForApply" V="0"/>
      <Cell N="LineWeight" V="Themed" F="Inh"/>
      <Cell N="LineColor" V="Themed" F="Inh"/>
      <Cell N="LinePattern" V="0"/>
      <Cell N="Rounding" V="Themed" F="Inh"/>
      <Cell N="EndArrowSize" V="2" F="Inh"/>
      <Cell N="BeginArrow" V="0" F="Inh"/>
      <Cell N="EndArrow" V="0" F="Inh"/>
      <Cell N="LineCap" V="Themed" F="Inh"/>
      <Cell N="BeginArrowSize" V="2" F="Inh"/>
      <Cell N="LineColorTrans" V="Themed" F="Inh"/>
      <Cell N="CompoundType" V="Themed" F="Inh"/>
      <Cell N="FillForegnd" V="Themed" F="Inh"/>
      <Cell N="FillBkgnd" V="Themed" F="Inh"/>
      <Cell N="FillPattern" V="0"/>
      <Cell N="ShdwForegnd" V="Themed" F="Inh"/>
      <Cell N="ShdwPattern" V="Themed" F="Inh"/>
      <Cell N="FillForegndTrans" V="Themed" F="Inh"/>
      <Cell N="FillBkgndTrans" V="Themed" F="Inh"/>
      <Cell N="ShdwForegndTrans" V="Themed" F="Inh"/>
      <Cell N="ShapeShdwType" V="Themed" F="Inh"/>
      <Cell N="ShapeShdwOffsetX" V="Themed" F="Inh"/>
      <Cell N="ShapeShdwOffsetY" V="Themed" F="Inh"/>
      <Cell N="ShapeShdwObliqueAngle" V="Themed" F="Inh"/>
      <Cell N="ShapeShdwScaleFactor" V="Themed" F="Inh"/>
      <Cell N="ShapeShdwBlur" V="Themed" F="Inh"/>
      <Cell N="ShapeShdwShow" V="0" F="Inh"/>
      <Cell N="LineGradientDir" V="Themed" F="Inh"/>
      <Cell N="LineGradientAngle" V="Themed" F="Inh"/>
      <Cell N="FillGradientDir" V="Themed" F="Inh"/>
      <Cell N="FillGradientAngle" V="Themed" F="Inh"/>
      <Cell N="LineGradientEnabled" V="0"/>
      <Cell N="FillGradientEnabled" V="0"/>
      <Cell N="RotateGradientWithShape" V="Themed" F="Inh"/>
      <Cell N="UseGroupGradient" V="Themed" F="Inh"/>
      <Cell N="QuickStyleLineColor" V="100" F="Inh"/>
      <Cell N="QuickStyleFillColor" V="100" F="Inh"/>
      <Cell N="QuickStyleShadowColor" V="100" F="Inh"/>
      <Cell N="QuickStyleFontColor" V="100" F="Inh"/>
      <Cell N="QuickStyleLineMatrix" V="100" F="Inh"/>
      <Cell N="QuickStyleFillMatrix" V="100" F="Inh"/>
      <Cell N="QuickStyleEffectsMatrix" V="0" F="GUARD(0)"/>
      <Cell N="QuickStyleFontMatrix" V="100" F="Inh"/>
      <Cell N="QuickStyleType" V="0" F="Inh"/>
      <Cell N="QuickStyleVariation" V="2"/>
    </StyleSheet>
    <StyleSheet ID="3" NameU="Normal" IsCustomNameU="1" Name="Normal" IsCustomName="1" LineStyle="6" FillStyle="6" TextStyle="6">
      <Cell N="EnableLineProps" V="1"/>
      <Cell N="EnableFillProps" V="1"/>
      <Cell N="EnableTextProps" V="1"/>
      <Cell N="HideForApply" V="0"/>
      <Cell N="LeftMargin" V="0.05555555555555555" U="PT"/>
      <Cell N="RightMargin" V="0.05555555555555555" U="PT"/>
      <Cell N="TopMargin" V="0.05555555555555555" U="PT"/>
      <Cell N="BottomMargin" V="0.05555555555555555" U="PT"/>
      <Cell N="VerticalAlign" V="1" F="Inh"/>
      <Cell N="TextBkgnd" V="0" F="Inh"/>
      <Cell N="DefaultTabStop" V="0.5" F="Inh"/>
      <Cell N="TextDirection" V="0" F="Inh"/>
      <Cell N="TextBkgndTrans" V="0" F="Inh"/>
    </StyleSheet>
    <StyleSheet ID="4" NameU="Guide" IsCustomNameU="1" Name="Guide" IsCustomName="1" LineStyle="3" FillStyle="3" TextStyle="3">
      <Cell N="EnableLineProps" V="1"/>
      <Cell N="EnableFillProps" V="1"/>
      <Cell N="EnableTextProps" V="1"/>
      <Cell N="HideForApply" V="0"/>
      <Cell N="LineWeight" V="0" U="PT"/>
      <Cell N="LineColor" V="#7f7f7f"/>
      <Cell N="LinePattern" V="23"/>
      <Cell N="Rounding" V="Themed" F="Inh"/>
      <Cell N="EndArrowSize" V="2" F="Inh"/>
      <Cell N="BeginArrow" V="0" F="Inh"/>
      <Cell N="EndArrow" V="0" F="Inh"/>
      <Cell N="LineCap" V="Themed" F="Inh"/>
      <Cell N="BeginArrowSize" V="2" F="Inh"/>
      <Cell N="LineColorTrans" V="Themed" F="Inh"/>
      <Cell N="CompoundType" V="Themed" F="Inh"/>
      <Cell N="FillForegnd" V="Themed" F="Inh"/>
      <Cell N="FillBkgnd" V="Themed" F="Inh"/>
      <Cell N="FillPattern" V="0"/>
      <Cell N="ShdwForegnd" V="Themed" F="Inh"/>
      <Cell N="ShdwPattern" V="Themed" F="Inh"/>
      <Cell N="FillForegndTrans" V="Themed" F="Inh"/>
      <Cell N="FillBkgndTrans" V="Themed" F="Inh"/>
      <Cell N="ShdwForegndTrans" V="Themed" F="Inh"/>
      <Cell N="ShapeShdwType" V="Themed" F="Inh"/>
      <Cell N="ShapeShdwOffsetX" V="Themed" F="Inh"/>
      <Cell N="ShapeShdwOffsetY" V="Themed" F="Inh"/>
      <Cell N="ShapeShdwObliqueAngle" V="Themed" F="Inh"/>
      <Cell N="ShapeShdwScaleFactor" V="Themed" F="Inh"/>
      <Cell N="ShapeShdwBlur" V="Themed" F="Inh"/>
      <Cell N="ShapeShdwShow" V="0" F="Inh"/>
      <Cell N="LineGradientDir" V="Themed" F="Inh"/>
      <Cell N="LineGradientAngle" V="Themed" F="Inh"/>
      <Cell N="FillGradientDir" V="Themed" F="Inh"/>
      <Cell N="FillGradientAngle" V="Themed" F="Inh"/>
      <Cell N="LineGradientEnabled" V="0"/>
      <Cell N="FillGradientEnabled" V="0"/>
      <Cell N="RotateGradientWithShape" V="Themed" F="Inh"/>
      <Cell N="UseGroupGradient" V="Themed" F="Inh"/>
      <Cell N="LeftMargin" V="0.05555555555555555" U="PT" F="Inh"/>
      <Cell N="RightMargin" V="0.05555555555555555" U="PT" F="Inh"/>
      <Cell N="TopMargin" V="0"/>
      <Cell N="BottomMargin" V="0"/>
      <Cell N="VerticalAlign" V="2"/>
      <Cell N="TextBkgnd" V="0" F="Inh"/>
      <Cell N="DefaultTabStop" V="0.5" F="Inh"/>
      <Cell N="TextDirection" V="0" F="Inh"/>
      <Cell N="TextBkgndTrans" V="0" F="Inh"/>
      <Cell N="NoObjHandles" V="0" F="Inh"/>
      <Cell N="NonPrinting" V="1"/>
      <Cell N="NoCtlHandles" V="0" F="Inh"/>
      <Cell N="NoAlignBox" V="0" F="Inh"/>
      <Cell N="UpdateAlignBox" V="0" F="Inh"/>
      <Cell N="HideText" V="0" F="Inh"/>
      <Cell N="DynFeedback" V="0" F="Inh"/>
      <Cell N="GlueType" V="0" F="Inh"/>
      <Cell N="WalkPreference" V="0" F="Inh"/>
      <Cell N="BegTrigger" V="0" F="No Formula"/>
      <Cell N="EndTrigger" V="0" F="No Formula"/>
      <Cell N="ObjType" V="0" F="Inh"/>
      <Cell N="Comment" V="" F="Inh"/>
      <Cell N="IsDropSource" V="0" F="Inh"/>
      <Cell N="NoLiveDynamics" V="0" F="Inh"/>
      <Cell N="LocalizeMerge" V="0" F="Inh"/>
      <Cell N="NoProofing" V="0" F="Inh"/>
      <Cell N="Calendar" V="0" F="Inh"/>
      <Cell N="LangID" V="en-US" F="Inh"/>
      <Cell N="ShapeKeywords" V="" F="Inh"/>
      <Cell N="DropOnPageScale" V="1" F="Inh"/>
      <Cell N="ShapePermeableX" V="1"/>
      <Cell N="ShapePermeableY" V="1"/>
      <Cell N="ShapePermeablePlace" V="1"/>
      <Cell N="Relationships" V="0" F="Inh"/>
      <Cell N="ShapeFixedCode" V="0" F="Inh"/>
      <Cell N="ShapePlowCode" V="0" F="Inh"/>
      <Cell N="ShapeRouteStyle" V="0" F="Inh"/>
      <Cell N="ShapePlaceStyle" V="0" F="Inh"/>
      <Cell N="ConFixedCode" V="0" F="Inh"/>
      <Cell N="ConLineJumpCode" V="0" F="Inh"/>
      <Cell N="ConLineJumpStyle" V="0" F="Inh"/>
      <Cell N="ConLineJumpDirX" V="0" F="Inh"/>
      <Cell N="ConLineJumpDirY" V="0" F="Inh"/>
      <Cell N="ShapePlaceFlip" V="0" F="Inh"/>
      <Cell N="ConLineRouteExt" V="0" F="Inh"/>
      <Cell N="ShapeSplit" V="0" F="Inh"/>
      <Cell N="ShapeSplittable" V="0" F="Inh"/>
      <Cell N="DisplayLevel" V="0" F="Inh"/>
      <Section N="Character">
        <Row IX="0">
          <Cell N="Font" V="Themed" F="Inh"/>
          <Cell N="Color" V="4"/>
          <Cell N="Style" V="Themed" F="Inh"/>
          <Cell N="Case" V="0" F="Inh"/>
          <Cell N="Pos" V="0" F="Inh"/>
          <Cell N="FontScale" V="1" F="Inh"/>
          <Cell N="Size" V="0.125"/>
          <Cell N="DblUnderline" V="0" F="Inh"/>
          <Cell N="Overline" V="0" F="Inh"/>
          <Cell N="Strikethru" V="0" F="Inh"/>
          <Cell N="DoubleStrikethrough" V="0" F="Inh"/>
          <Cell N="Letterspace" V="0" F="Inh"/>
          <Cell N="ColorTrans" V="0" F="Inh"/>
          <Cell N="AsianFont" V="Themed" F="Inh"/>
          <Cell N="ComplexScriptFont" V="Themed" F="Inh"/>
          <Cell N="ComplexScriptSize" V="-1" F="Inh"/>
          <Cell N="LangID" V="en-US" F="Inh"/>
        </Row>
      </Section>
    </StyleSheet>
    <StyleSheet ID="6" NameU="Theme" IsCustomNameU="1" Name="Theme" IsCustomName="1" LineStyle="0" FillStyle="0" TextStyle="0">
      <Cell N="EnableLineProps" V="1"/>
      <Cell N="EnableFillProps" V="1"/>
      <Cell N="EnableTextProps" V="1"/>
      <Cell N="HideForApply" V="0"/>
      <Cell N="LineWeight" V="Themed" F="THEMEVAL()"/>
      <Cell N="LineColor" V="Themed" F="THEMEVAL()"/>
      <Cell N="LinePattern" V="Themed" F="THEMEVAL()"/>
      <Cell N="Rounding" V="Themed" F="THEMEVAL()"/>
      <Cell N="EndArrowSize" V="2" F="Inh"/>
      <Cell N="BeginArrow" V="0" F="Inh"/>
      <Cell N="EndArrow" V="0" F="Inh"/>
      <Cell N="LineCap" V="Themed" F="THEMEVAL()"/>
      <Cell N="BeginArrowSize" V="2" F="Inh"/>
      <Cell N="LineColorTrans" V="Themed" F="THEMEVAL()"/>
      <Cell N="CompoundType" V="Themed" F="THEMEVAL()"/>
      <Cell N="FillForegnd" V="Themed" F="THEMEVAL()"/>
      <Cell N="FillBkgnd" V="Themed" F="THEMEVAL()"/>
      <Cell N="FillPattern" V="Themed" F="THEMEVAL()"/>
      <Cell N="ShdwForegnd" V="Themed" F="THEMEVAL()"/>
      <Cell N="ShdwPattern" V="Themed" F="THEMEVAL()"/>
      <Cell N="FillForegndTrans" V="Themed" F="THEMEVAL()"/>
      <Cell N="FillBkgndTrans" V="Themed" F="THEMEVAL()"/>
      <Cell N="ShdwForegndTrans" V="Themed" F="THEMEVAL()"/>
      <Cell N="ShapeShdwType" V="Themed" F="THEMEVAL()"/>
      <Cell N="ShapeShdwOffsetX" V="Themed" F="THEMEVAL()"/>
      <Cell N="ShapeShdwOffsetY" V="Themed" F="THEMEVAL()"/>
      <Cell N="ShapeShdwObliqueAngle" V="Themed" F="THEMEVAL()"/>
      <Cell N="ShapeShdwScaleFactor" V="Themed" F="THEMEVAL()"/>
      <Cell N="ShapeShdwBlur" V="Themed" F="THEMEVAL()"/>
      <Cell N="ShapeShdwShow" V="0" F="Inh"/>
      <Cell N="LineGradientDir" V="Themed" F="THEMEVAL()"/>
      <Cell N="LineGradientAngle" V="Themed" F="THEMEVAL()"/>
      <Cell N="FillGradientDir" V="Themed" F="THEMEVAL()"/>
      <Cell N="FillGradientAngle" V="Themed" F="THEMEVAL()"/>
      <Cell N="LineGradientEnabled" V="Themed" F="THEMEVAL()"/>
      <Cell N="FillGradientEnabled" V="Themed" F="THEMEVAL()"/>
      <Cell N="RotateGradientWithShape" V="Themed" F="THEMEVAL()"/>
      <Cell N="UseGroupGradient" V="Themed" F="THEMEVAL()"/>
      <Cell N="BevelTopType" V="Themed" F="THEMEVAL()"/>
      <Cell N="BevelTopWidth" V="Themed" F="THEMEVAL()"/>
      <Cell N="BevelTopHeight" V="Themed" F="THEMEVAL()"/>
      <Cell N="BevelBottomType" V="0" F="Inh"/>
      <Cell N="BevelBottomWidth" V="0" F="Inh"/>
      <Cell N="BevelBottomHeight" V="0" F="Inh"/>
      <Cell N="BevelDepthColor" V="1" F="Inh"/>
      <Cell N="BevelDepthSize" V="0" F="Inh"/>
      <Cell N="BevelContourColor" V="Themed" F="THEMEVAL()"/>
      <Cell N="BevelContourSize" V="Themed" F="THEMEVAL()"/>
      <Cell N="BevelMaterialType" V="Themed" F="THEMEVAL()"/>
      <Cell N="BevelLightingType" V="Themed" F="THEMEVAL()"/>
      <Cell N="BevelLightingAngle" V="Themed" F="THEMEVAL()"/>
      <Cell N="ReflectionTrans" V="Themed" F="THEMEVAL()"/>
      <Cell N="ReflectionSize" V="Themed" F="THEMEVAL()"/>
      <Cell N="ReflectionDist" V="Themed" F="THEMEVAL()"/>
      <Cell N="ReflectionBlur" V="Themed" F="THEMEVAL()"/>
      <Cell N="GlowColor" V="Themed" F="THEMEVAL()"/>
      <Cell N="GlowColorTrans" V="Themed" F="THEMEVAL()"/>
      <Cell N="GlowSize" V="Themed" F="THEMEVAL()"/>
      <Cell N="SoftEdgesSize" V="Themed" F="THEMEVAL()"/>
      <Cell N="SketchSeed" V="0" F="Inh"/>
      <Cell N="SketchEnabled" V="Themed" F="THEMEVAL()"/>
      <Cell N="SketchAmount" V="Themed" F="THEMEVAL()"/>
      <Cell N="SketchLineWeight" V="Themed" F="THEMEVAL()"/>
      <Cell N="SketchLineChange" V="Themed" F="THEMEVAL()"/>
      <Cell N="SketchFillChange" V="Themed" F="THEMEVAL()"/>
      <Cell N="QuickStyleLineColor" V="100"/>
      <Cell N="QuickStyleFillColor" V="100"/>
      <Cell N="QuickStyleShadowColor" V="100"/>
      <Cell N="QuickStyleFontColor" V="100"/>
      <Cell N="QuickStyleLineMatrix" V="100"/>
      <Cell N="QuickStyleFillMatrix" V="100"/>
      <Cell N="QuickStyleEffectsMatrix" V="100"/>
      <Cell N="QuickStyleFontMatrix" V="100"/>
      <Cell N="QuickStyleType" V="0" F="Inh"/>
      <Cell N="QuickStyleVariation" V="0" F="Inh"/>
      <Cell N="ColorSchemeIndex" V="65534"/>
      <Cell N="EffectSchemeIndex" V="65534"/>
      <Cell N="ConnectorSchemeIndex" V="65534"/>
      <Cell N="FontSchemeIndex" V="65534"/>
      <Cell N="ThemeIndex" V="65534"/>
      <Cell N="VariationColorIndex" V="65534"/>
      <Cell N="VariationStyleIndex" V="65534"/>
      <Cell N="EmbellishmentIndex" V="65534"/>
      <Section N="Character">
        <Row IX="0">
          <Cell N="Font" V="Themed" F="THEMEVAL()"/>
          <Cell N="Color" V="Themed" F="THEMEVAL()"/>
          <Cell N="Style" V="Themed" F="THEMEVAL()"/>
          <Cell N="Case" V="0" F="Inh"/>
          <Cell N="Pos" V="0" F="Inh"/>
          <Cell N="FontScale" V="1" F="Inh"/>
          <Cell N="Size" V="0.1666666666666667" F="Inh"/>
          <Cell N="DblUnderline" V="0" F="Inh"/>
          <Cell N="Overline" V="0" F="Inh"/>
          <Cell N="Strikethru" V="0" F="Inh"/>
          <Cell N="DoubleStrikethrough" V="0" F="Inh"/>
          <Cell N="Letterspace" V="0" F="Inh"/>
          <Cell N="ColorTrans" V="0" F="Inh"/>
          <Cell N="AsianFont" V="Themed" F="THEMEVAL()"/>
          <Cell N="ComplexScriptFont" V="Themed" F="THEMEVAL()"/>
          <Cell N="ComplexScriptSize" V="-1" F="Inh"/>
          <Cell N="LangID" V="en-US" F="Inh"/>
        </Row>
      </Section>
      <Section N="FillGradient">
        <Row IX="0">
          <Cell N="GradientStopColor" V="Themed" F="THEMEVAL()"/>
          <Cell N="GradientStopColorTrans" V="Themed" F="THEMEVAL()"/>
          <Cell N="GradientStopPosition" V="Themed" F="THEMEVAL()"/>
        </Row>
        <Row IX="1">
          <Cell N="GradientStopColor" V="Themed" F="THEMEVAL()"/>
          <Cell N="GradientStopColorTrans" V="Themed" F="THEMEVAL()"/>
          <Cell N="GradientStopPosition" V="Themed" F="THEMEVAL()"/>
        </Row>
        <Row IX="2">
          <Cell N="GradientStopColor" V="Themed" F="THEMEVAL()"/>
          <Cell N="GradientStopColorTrans" V="Themed" F="THEMEVAL()"/>
          <Cell N="GradientStopPosition" V="Themed" F="THEMEVAL()"/>
        </Row>
        <Row IX="3">
          <Cell N="GradientStopColor" V="Themed" F="THEMEVAL()"/>
          <Cell N="GradientStopColorTrans" V="Themed" F="THEMEVAL()"/>
          <Cell N="GradientStopPosition" V="Themed" F="THEMEVAL()"/>
        </Row>
        <Row IX="4">
          <Cell N="GradientStopColor" V="Themed" F="THEMEVAL()"/>
          <Cell N="GradientStopColorTrans" V="Themed" F="THEMEVAL()"/>
          <Cell N="GradientStopPosition" V="Themed" F="THEMEVAL()"/>
        </Row>
        <Row IX="5">
          <Cell N="GradientStopColor" V="Themed" F="THEMEVAL()"/>
          <Cell N="GradientStopColorTrans" V="Themed" F="THEMEVAL()"/>
          <Cell N="GradientStopPosition" V="Themed" F="THEMEVAL()"/>
        </Row>
        <Row IX="6">
          <Cell N="GradientStopColor" V="Themed" F="THEMEVAL()"/>
          <Cell N="GradientStopColorTrans" V="Themed" F="THEMEVAL()"/>
          <Cell N="GradientStopPosition" V="Themed" F="THEMEVAL()"/>
        </Row>
        <Row IX="7">
          <Cell N="GradientStopColor" V="Themed" F="THEMEVAL()"/>
          <Cell N="GradientStopColorTrans" V="Themed" F="THEMEVAL()"/>
          <Cell N="GradientStopPosition" V="Themed" F="THEMEVAL()"/>
        </Row>
        <Row IX="8">
          <Cell N="GradientStopColor" V="Themed" F="THEMEVAL()"/>
          <Cell N="GradientStopColorTrans" V="Themed" F="THEMEVAL()"/>
          <Cell N="GradientStopPosition" V="Themed" F="THEMEVAL()"/>
        </Row>
        <Row IX="9">
          <Cell N="GradientStopColor" V="Themed" F="THEMEVAL()"/>
          <Cell N="GradientStopColorTrans" V="Themed" F="THEMEVAL()"/>
          <Cell N="GradientStopPosition" V="Themed" F="THEMEVAL()"/>
        </Row>
      </Section>
      <Section N="LineGradient">
        <Row IX="0">
          <Cell N="GradientStopColor" V="Themed" F="THEMEVAL()"/>
          <Cell N="GradientStopColorTrans" V="Themed" F="THEMEVAL()"/>
          <Cell N="GradientStopPosition" V="Themed" F="THEMEVAL()"/>
        </Row>
        <Row IX="1">
          <Cell N="GradientStopColor" V="Themed" F="THEMEVAL()"/>
          <Cell N="GradientStopColorTrans" V="Themed" F="THEMEVAL()"/>
          <Cell N="GradientStopPosition" V="Themed" F="THEMEVAL()"/>
        </Row>
        <Row IX="2">
          <Cell N="GradientStopColor" V="Themed" F="THEMEVAL()"/>
          <Cell N="GradientStopColorTrans" V="Themed" F="THEMEVAL()"/>
          <Cell N="GradientStopPosition" V="Themed" F="THEMEVAL()"/>
        </Row>
        <Row IX="3">
          <Cell N="GradientStopColor" V="Themed" F="THEMEVAL()"/>
          <Cell N="GradientStopColorTrans" V="Themed" F="THEMEVAL()"/>
          <Cell N="GradientStopPosition" V="Themed" F="THEMEVAL()"/>
        </Row>
        <Row IX="4">
          <Cell N="GradientStopColor" V="Themed" F="THEMEVAL()"/>
          <Cell N="GradientStopColorTrans" V="Themed" F="THEMEVAL()"/>
          <Cell N="GradientStopPosition" V="Themed" F="THEMEVAL()"/>
        </Row>
        <Row IX="5">
          <Cell N="GradientStopColor" V="Themed" F="THEMEVAL()"/>
          <Cell N="GradientStopColorTrans" V="Themed" F="THEMEVAL()"/>
          <Cell N="GradientStopPosition" V="Themed" F="THEMEVAL()"/>
        </Row>
        <Row IX="6">
          <Cell N="GradientStopColor" V="Themed" F="THEMEVAL()"/>
          <Cell N="GradientStopColorTrans" V="Themed" F="THEMEVAL()"/>
          <Cell N="GradientStopPosition" V="Themed" F="THEMEVAL()"/>
        </Row>
        <Row IX="7">
          <Cell N="GradientStopColor" V="Themed" F="THEMEVAL()"/>
          <Cell N="GradientStopColorTrans" V="Themed" F="THEMEVAL()"/>
          <Cell N="GradientStopPosition" V="Themed" F="THEMEVAL()"/>
        </Row>
        <Row IX="8">
          <Cell N="GradientStopColor" V="Themed" F="THEMEVAL()"/>
          <Cell N="GradientStopColorTrans" V="Themed" F="THEMEVAL()"/>
          <Cell N="GradientStopPosition" V="Themed" F="THEMEVAL()"/>
        </Row>
        <Row IX="9">
          <Cell N="GradientStopColor" V="Themed" F="THEMEVAL()"/>
          <Cell N="GradientStopColorTrans" V="Themed" F="THEMEVAL()"/>
          <Cell N="GradientStopPosition" V="Themed" F="THEMEVAL()"/>
        </Row>
      </Section>
    </StyleSheet>
    <StyleSheet ID="10" NameU="Connector" IsCustomNameU="1" Name="Connector" IsCustomName="1" LineStyle="3" FillStyle="3" TextStyle="3">
      <Cell N="EnableLineProps" V="1"/>
      <Cell N="EnableFillProps" V="1"/>
      <Cell N="EnableTextProps" V="1"/>
      <Cell N="HideForApply" V="0"/>
      <Cell N="LeftMargin" V="0.05555555555555555" U="PT" F="Inh"/>
      <Cell N="RightMargin" V="0.05555555555555555" U="PT" F="Inh"/>
      <Cell N="TopMargin" V="0.05555555555555555" U="PT" F="Inh"/>
      <Cell N="BottomMargin" V="0.05555555555555555" U="PT" F="Inh"/>
      <Cell N="VerticalAlign" V="1" F="Inh"/>
      <Cell N="TextBkgnd" V="#ffffff" F="THEMEGUARD(THEMEVAL(&quot;BackgroundColor&quot;)+1)"/>
      <Cell N="DefaultTabStop" V="0.5" F="Inh"/>
      <Cell N="TextDirection" V="0" F="Inh"/>
      <Cell N="TextBkgndTrans" V="0" F="Inh"/>
      <Cell N="NoObjHandles" V="0" F="Inh"/>
      <Cell N="NonPrinting" V="0" F="Inh"/>
      <Cell N="NoCtlHandles" V="0" F="Inh"/>
      <Cell N="NoAlignBox" V="0" F="Inh"/>
      <Cell N="UpdateAlignBox" V="0" F="Inh"/>
      <Cell N="HideText" V="0" F="Inh"/>
      <Cell N="DynFeedback" V="0" F="Inh"/>
      <Cell N="GlueType" V="0" F="Inh"/>
      <Cell N="WalkPreference" V="0" F="Inh"/>
      <Cell N="BegTrigger" V="0" F="No Formula"/>
      <Cell N="EndTrigger" V="0" F="No Formula"/>
      <Cell N="ObjType" V="0" F="Inh"/>
      <Cell N="Comment" V="" F="Inh"/>
      <Cell N="IsDropSource" V="0" F="Inh"/>
      <Cell N="NoLiveDynamics" V="0" F="Inh"/>
      <Cell N="LocalizeMerge" V="0" F="Inh"/>
      <Cell N="NoProofing" V="0" F="Inh"/>
      <Cell N="Calendar" V="0" F="Inh"/>
      <Cell N="LangID" V="en-US" F="Inh"/>
      <Cell N="ShapeKeywords" V="" F="Inh"/>
      <Cell N="DropOnPageScale" V="1" F="Inh"/>
      <Cell N="QuickStyleLineColor" V="100"/>
      <Cell N="QuickStyleFillColor" V="100"/>
      <Cell N="QuickStyleShadowColor" V="100"/>
      <Cell N="QuickStyleFontColor" V="100"/>
      <Cell N="QuickStyleLineMatrix" V="1"/>
      <Cell N="QuickStyleFillMatrix" V="1"/>
      <Cell N="QuickStyleEffectsMatrix" V="1"/>
      <Cell N="QuickStyleFontMatrix" V="1"/>
      <Cell N="QuickStyleType" V="0"/>
      <Cell N="QuickStyleVariation" V="0"/>
      <Cell N="LineWeight" V="Themed" F="Inh"/>
      <Cell N="LineColor" V="Themed" F="Inh"/>
      <Cell N="LinePattern" V="Themed" F="Inh"/>
      <Cell N="Rounding" V="Themed" F="Inh"/>
      <Cell N="EndArrowSize" V="Themed" F="THEMEVAL()"/>
      <Cell N="BeginArrow" V="Themed" F="THEMEVAL()"/>
      <Cell N="EndArrow" V="Themed" F="THEMEVAL()"/>
      <Cell N="LineCap" V="Themed" F="Inh"/>
      <Cell N="BeginArrowSize" V="Themed" F="THEMEVAL()"/>
      <Cell N="LineColorTrans" V="Themed" F="Inh"/>
      <Cell N="CompoundType" V="Themed" F="Inh"/>
      <Section N="Character">
        <Row IX="0">
          <Cell N="Font" V="Themed" F="Inh"/>
          <Cell N="Color" V="Themed" F="Inh"/>
          <Cell N="Style" V="Themed" F="Inh"/>
          <Cell N="Case" V="0" F="Inh"/>
          <Cell N="Pos" V="0" F="Inh"/>
          <Cell N="FontScale" V="1" F="Inh"/>
          <Cell N="Size" V="0.1111111111111111"/>
          <Cell N="DblUnderline" V="0" F="Inh"/>
          <Cell N="Overline" V="0" F="Inh"/>
          <Cell N="Strikethru" V="0" F="Inh"/>
          <Cell N="DoubleStrikethrough" V="0" F="Inh"/>
          <Cell N="Letterspace" V="0" F="Inh"/>
          <Cell N="ColorTrans" V="0" F="Inh"/>
          <Cell N="AsianFont" V="Themed" F="Inh"/>
          <Cell N="ComplexScriptFont" V="Themed" F="Inh"/>
          <Cell N="ComplexScriptSize" V="-1" F="Inh"/>
          <Cell N="LangID" V="en-US" F="Inh"/>
        </Row>
      </Section>
    </StyleSheet>
  </StyleSheets>
  <DocumentSheet NameU="TheDoc" IsCustomNameU="1" Name="TheDoc" IsCustomName="1" LineStyle="0" FillStyle="0" TextStyle="0">
    <Cell N="OutputFormat" V="0"/>
    <Cell N="LockPreview" V="0"/>
    <Cell N="AddMarkup" V="0"/>
    <Cell N="ViewMarkup" V="0"/>
    <Cell N="DocLockReplace" V="0" U="BOOL"/>
    <Cell N="NoCoauth" V="0" U="BOOL"/>
    <Cell N="DocLockDuplicatePage" V="0" U="BOOL"/>
    <Cell N="PreviewQuality" V="0"/>
    <Cell N="PreviewScope" V="0"/>
    <Cell N="DocLangID" V="en-US"/>
    <Section N="User">
      <Row N="msvNoAutoConnect">
        <Cell N="Value" V="0"/>
        <Cell N="Prompt" V=""/>
      </Row>
    </Section>
  </DocumentSheet>
  <EventList>
    <EventItem ID="0" EventCode="2" Action="1" Enabled="1" Target="QueueMarkerEvent" TargetArgs="/soln=UMLActivity /cmd=DocOpened"/>
    <EventItem ID="1" EventCode="1" Action="1" Enabled="1" Target="QueueMarkerEvent" TargetArgs="/soln=UMLActivity /cmd=DocCreated"/>
  </EventList>
</VisioDocument>
</file>

<file path=visio/masters/_rels/masters.xml.rels><?xml version="1.0" encoding="UTF-8" standalone="yes"?>
<Relationships xmlns="http://schemas.openxmlformats.org/package/2006/relationships"><Relationship Id="rId8" Type="http://schemas.microsoft.com/visio/2010/relationships/master" Target="master8.xml"/><Relationship Id="rId3" Type="http://schemas.microsoft.com/visio/2010/relationships/master" Target="master3.xml"/><Relationship Id="rId7" Type="http://schemas.microsoft.com/visio/2010/relationships/master" Target="master7.xml"/><Relationship Id="rId2" Type="http://schemas.microsoft.com/visio/2010/relationships/master" Target="master2.xml"/><Relationship Id="rId1" Type="http://schemas.microsoft.com/visio/2010/relationships/master" Target="master1.xml"/><Relationship Id="rId6" Type="http://schemas.microsoft.com/visio/2010/relationships/master" Target="master6.xml"/><Relationship Id="rId5" Type="http://schemas.microsoft.com/visio/2010/relationships/master" Target="master5.xml"/><Relationship Id="rId4" Type="http://schemas.microsoft.com/visio/2010/relationships/master" Target="master4.xml"/></Relationships>
</file>

<file path=visio/masters/master1.xml><?xml version="1.0" encoding="utf-8"?>
<MasterContents xmlns="http://schemas.microsoft.com/office/visio/2012/main" xmlns:r="http://schemas.openxmlformats.org/officeDocument/2006/relationships" xml:space="preserve">
  <Shapes>
    <Shape ID="5" Type="Shape" LineStyle="3" FillStyle="3" TextStyle="3">
      <Cell N="PinX" V="2"/>
      <Cell N="PinY" V="2"/>
      <Cell N="Width" V="0.5"/>
      <Cell N="Height" V="0.5"/>
      <Cell N="LocPinX" V="0.25" F="Width*0.5"/>
      <Cell N="LocPinY" V="0.25" F="Height*0.5"/>
      <Cell N="Angle" V="0"/>
      <Cell N="FlipX" V="0"/>
      <Cell N="FlipY" V="0"/>
      <Cell N="ResizeMode" V="0"/>
      <Cell N="TxtPinX" V="0.25" F="Width*0.5"/>
      <Cell N="TxtPinY" V="-0.1555555555555556" F="-TxtHeight*0.5"/>
      <Cell N="TxtWidth" V="0.1111111111111111" F="TEXTWIDTH(TheText)"/>
      <Cell N="TxtHeight" V="0.3111111111111111" F="TEXTHEIGHT(TheText,TxtWidth)"/>
      <Cell N="TxtLocPinX" V="0.05555555555555555" F="TxtWidth*0.5"/>
      <Cell N="TxtLocPinY" V="0.1555555555555556" F="TxtHeight*0.5"/>
      <Cell N="TxtAngle" V="0"/>
      <Cell N="QuickStyleVariation" V="2"/>
      <Cell N="LineColor" V="0" F="IF(LUM(THEMEVAL(QuickStyleLineColor))&gt;205,THEMEVAL(QuickStyleFillColor,0),THEMEVAL(QuickStyleLineColor,0))"/>
      <Cell N="ObjType" V="1"/>
      <Cell N="NoProofing" V="1"/>
      <Cell N="ShapeSplit" V="1"/>
      <Cell N="HelpTopic" V="Vis_PRXY.chm!#60728"/>
      <Cell N="Copyright" V="Copyright (c) 2012 Microsoft Corporation.  All rights reserved."/>
      <Section N="User">
        <Row N="visVersion">
          <Cell N="Value" V="15"/>
          <Cell N="Prompt" V=""/>
        </Row>
      </Section>
      <Section N="Connection">
        <Row IX="0">
          <Cell N="X" V="0.25" F="Width*0.5"/>
          <Cell N="Y" V="0" F="Height*0"/>
          <Cell N="DirX" V="0"/>
          <Cell N="DirY" V="0"/>
          <Cell N="Type" V="0"/>
          <Cell N="AutoGen" V="0"/>
          <Cell N="Prompt" V="" F="No Formula"/>
        </Row>
        <Row IX="1">
          <Cell N="X" V="0.25" F="Width*0.5"/>
          <Cell N="Y" V="0.5" F="Height*1"/>
          <Cell N="DirX" V="0"/>
          <Cell N="DirY" V="0"/>
          <Cell N="Type" V="0"/>
          <Cell N="AutoGen" V="0"/>
          <Cell N="Prompt" V="" F="No Formula"/>
        </Row>
        <Row IX="2">
          <Cell N="X" V="0" F="Width*0"/>
          <Cell N="Y" V="0.25" F="Height*0.5"/>
          <Cell N="DirX" V="0"/>
          <Cell N="DirY" V="0"/>
          <Cell N="Type" V="0"/>
          <Cell N="AutoGen" V="0"/>
          <Cell N="Prompt" V="" F="No Formula"/>
        </Row>
        <Row IX="3">
          <Cell N="X" V="0.5" F="Width*1"/>
          <Cell N="Y" V="0.25" F="Height*0.5"/>
          <Cell N="DirX" V="0"/>
          <Cell N="DirY" V="0"/>
          <Cell N="Type" V="0"/>
          <Cell N="AutoGen" V="0"/>
          <Cell N="Prompt" V="" F="No Formula"/>
        </Row>
      </Section>
      <Section N="Geometry" IX="0">
        <Cell N="NoFill" V="0"/>
        <Cell N="NoLine" V="0"/>
        <Cell N="NoShow" V="0"/>
        <Cell N="NoSnap" V="0"/>
        <Cell N="NoQuickDrag" V="0"/>
        <Row T="Ellipse" IX="1">
          <Cell N="X" V="0.25" F="Width*0.5"/>
          <Cell N="Y" V="0.25" F="Height*0.5"/>
          <Cell N="A" V="0.5" U="DL" F="Width*1"/>
          <Cell N="B" V="0.25" U="DL" F="Height*0.5"/>
          <Cell N="C" V="0.25" U="DL" F="Width*0.5"/>
          <Cell N="D" V="0.5" U="DL" F="Height*1"/>
        </Row>
      </Section>
    </Shape>
  </Shapes>
</MasterContents>
</file>

<file path=visio/masters/master2.xml><?xml version="1.0" encoding="utf-8"?>
<MasterContents xmlns="http://schemas.microsoft.com/office/visio/2012/main" xmlns:r="http://schemas.openxmlformats.org/officeDocument/2006/relationships" xml:space="preserve">
  <Shapes>
    <Shape ID="5" Type="Shape" LineStyle="3" FillStyle="3" TextStyle="3">
      <Cell N="PinX" V="2"/>
      <Cell N="PinY" V="2"/>
      <Cell N="Width" V="1.5"/>
      <Cell N="Height" V="0.5" U="IN" F="MAX(0.5IN*DropOnPageScale,TEXTHEIGHT(TheText,Width))"/>
      <Cell N="LocPinX" V="0.75" F="Width*0.5"/>
      <Cell N="LocPinY" V="0.25" U="IN" F="Height*0.5"/>
      <Cell N="Angle" V="0"/>
      <Cell N="FlipX" V="0"/>
      <Cell N="FlipY" V="0"/>
      <Cell N="ResizeMode" V="0"/>
      <Cell N="QuickStyleLineColor" V="102"/>
      <Cell N="QuickStyleFillColor" V="102"/>
      <Cell N="QuickStyleShadowColor" V="102"/>
      <Cell N="QuickStyleFontColor" V="102"/>
      <Cell N="QuickStyleLineMatrix" V="102"/>
      <Cell N="QuickStyleFillMatrix" V="102"/>
      <Cell N="QuickStyleEffectsMatrix" V="102"/>
      <Cell N="QuickStyleFontMatrix" V="102"/>
      <Cell N="ObjType" V="1"/>
      <Cell N="NoProofing" V="1"/>
      <Cell N="ShapeSplit" V="1"/>
      <Cell N="Rounding" V="0.125" U="IN" F="0.125IN*DropOnPageScale"/>
      <Cell N="HelpTopic" V="Vis_PRXY.chm!#60726"/>
      <Cell N="Copyright" V="Copyright (c) 2012 Microsoft Corporation.  All rights reserved."/>
      <Section N="User">
        <Row N="visVersion">
          <Cell N="Value" V="15"/>
          <Cell N="Prompt" V=""/>
        </Row>
      </Section>
      <Section N="Connection">
        <Row IX="0">
          <Cell N="X" V="0.75" F="Width*0.5"/>
          <Cell N="Y" V="0" U="IN" F="Height*0"/>
          <Cell N="DirX" V="0"/>
          <Cell N="DirY" V="0"/>
          <Cell N="Type" V="0"/>
          <Cell N="AutoGen" V="0"/>
          <Cell N="Prompt" V="" F="No Formula"/>
        </Row>
        <Row IX="1">
          <Cell N="X" V="0.75" F="Width*0.5"/>
          <Cell N="Y" V="0.5" U="IN" F="Height*1"/>
          <Cell N="DirX" V="0"/>
          <Cell N="DirY" V="0"/>
          <Cell N="Type" V="0"/>
          <Cell N="AutoGen" V="0"/>
          <Cell N="Prompt" V="" F="No Formula"/>
        </Row>
        <Row IX="2">
          <Cell N="X" V="0" F="Width*0"/>
          <Cell N="Y" V="0.25" U="IN" F="Height*0.5"/>
          <Cell N="DirX" V="0"/>
          <Cell N="DirY" V="0"/>
          <Cell N="Type" V="0"/>
          <Cell N="AutoGen" V="0"/>
          <Cell N="Prompt" V="" F="No Formula"/>
        </Row>
        <Row IX="3">
          <Cell N="X" V="1.5" F="Width*1"/>
          <Cell N="Y" V="0.25" U="IN" F="Height*0.5"/>
          <Cell N="DirX" V="0"/>
          <Cell N="DirY" V="0"/>
          <Cell N="Type" V="0"/>
          <Cell N="AutoGen" V="0"/>
          <Cell N="Prompt" V="" F="No Formula"/>
        </Row>
      </Section>
      <Section N="Geometry" IX="0">
        <Cell N="NoFill" V="0"/>
        <Cell N="NoLine" V="0"/>
        <Cell N="NoShow" V="0"/>
        <Cell N="NoSnap" V="0"/>
        <Cell N="NoQuickDrag" V="0"/>
        <Row T="MoveTo" IX="1">
          <Cell N="X" V="0" F="Width*0"/>
          <Cell N="Y" V="0" U="IN" F="Height*0"/>
        </Row>
        <Row T="LineTo" IX="2">
          <Cell N="X" V="1.5" F="Width*1"/>
          <Cell N="Y" V="0" U="IN" F="Height*0"/>
        </Row>
        <Row T="LineTo" IX="3">
          <Cell N="X" V="1.5" F="Width*1"/>
          <Cell N="Y" V="0.5" U="IN" F="Height*1"/>
        </Row>
        <Row T="LineTo" IX="4">
          <Cell N="X" V="0" F="Width*0"/>
          <Cell N="Y" V="0.5" U="IN" F="Height*1"/>
        </Row>
        <Row T="LineTo" IX="5">
          <Cell N="X" V="0" F="Geometry1.X1"/>
          <Cell N="Y" V="0" U="IN" F="Geometry1.Y1"/>
        </Row>
      </Section>
    </Shape>
  </Shapes>
</MasterContents>
</file>

<file path=visio/masters/master3.xml><?xml version="1.0" encoding="utf-8"?>
<MasterContents xmlns="http://schemas.microsoft.com/office/visio/2012/main" xmlns:r="http://schemas.openxmlformats.org/officeDocument/2006/relationships" xml:space="preserve">
  <Shapes>
    <Shape ID="5" Type="Shape" LineStyle="3" FillStyle="3" TextStyle="3">
      <Cell N="PinX" V="2"/>
      <Cell N="PinY" V="2"/>
      <Cell N="Width" V="1"/>
      <Cell N="Height" V="0.25"/>
      <Cell N="LocPinX" V="0.5" F="Width*0.5"/>
      <Cell N="LocPinY" V="0.125" F="Height*0.5"/>
      <Cell N="Angle" V="0"/>
      <Cell N="FlipX" V="0"/>
      <Cell N="FlipY" V="0"/>
      <Cell N="ResizeMode" V="0"/>
      <Cell N="QuickStyleLineColor" V="103"/>
      <Cell N="QuickStyleFillColor" V="103"/>
      <Cell N="QuickStyleShadowColor" V="103"/>
      <Cell N="QuickStyleFontColor" V="103"/>
      <Cell N="QuickStyleLineMatrix" V="103"/>
      <Cell N="QuickStyleFillMatrix" V="103"/>
      <Cell N="QuickStyleEffectsMatrix" V="103"/>
      <Cell N="QuickStyleFontMatrix" V="103"/>
      <Cell N="IsTextEditTarget" V="0"/>
      <Cell N="ObjType" V="1"/>
      <Cell N="NoProofing" V="1"/>
      <Cell N="ShapeSplit" V="1"/>
      <Cell N="HelpTopic" V="Vis_PRXY.chm!#60730"/>
      <Cell N="Copyright" V="Copyright (c) 2012 Microsoft Corporation.  All rights reserved."/>
      <Section N="User">
        <Row N="visVersion">
          <Cell N="Value" V="15"/>
          <Cell N="Prompt" V=""/>
        </Row>
      </Section>
      <Section N="Connection">
        <Row IX="0">
          <Cell N="X" V="0.5" F="Width*0.5"/>
          <Cell N="Y" V="0.25" F="Height*1"/>
          <Cell N="DirX" V="0"/>
          <Cell N="DirY" V="0"/>
          <Cell N="Type" V="0"/>
          <Cell N="AutoGen" V="0"/>
          <Cell N="Prompt" V="" F="No Formula"/>
        </Row>
        <Row IX="1">
          <Cell N="X" V="0.25" F="Width*0.25"/>
          <Cell N="Y" V="0" F="Height*0"/>
          <Cell N="DirX" V="0"/>
          <Cell N="DirY" V="0"/>
          <Cell N="Type" V="0"/>
          <Cell N="AutoGen" V="0"/>
          <Cell N="Prompt" V="" F="No Formula"/>
        </Row>
        <Row IX="2">
          <Cell N="X" V="0.5" F="Width*0.5"/>
          <Cell N="Y" V="0" F="Height*0"/>
          <Cell N="DirX" V="0"/>
          <Cell N="DirY" V="0"/>
          <Cell N="Type" V="0"/>
          <Cell N="AutoGen" V="0"/>
          <Cell N="Prompt" V="" F="No Formula"/>
        </Row>
        <Row IX="3">
          <Cell N="X" V="0.75" F="Width*0.75"/>
          <Cell N="Y" V="0" F="Height*0"/>
          <Cell N="DirX" V="0"/>
          <Cell N="DirY" V="0"/>
          <Cell N="Type" V="0"/>
          <Cell N="AutoGen" V="0"/>
          <Cell N="Prompt" V="" F="No Formula"/>
        </Row>
      </Section>
      <Section N="Geometry" IX="0">
        <Cell N="NoFill" V="0"/>
        <Cell N="NoLine" V="0"/>
        <Cell N="NoShow" V="0"/>
        <Cell N="NoSnap" V="0"/>
        <Cell N="NoQuickDrag" V="0"/>
        <Row T="MoveTo" IX="1">
          <Cell N="X" V="0" F="Width*0"/>
          <Cell N="Y" V="0" F="Height*0"/>
        </Row>
        <Row T="LineTo" IX="2">
          <Cell N="X" V="1" F="Width*1"/>
          <Cell N="Y" V="0" F="Height*0"/>
        </Row>
        <Row T="LineTo" IX="3">
          <Cell N="X" V="1" F="Width*1"/>
          <Cell N="Y" V="0.25" F="Height*1"/>
        </Row>
        <Row T="LineTo" IX="4">
          <Cell N="X" V="0" F="Width*0"/>
          <Cell N="Y" V="0.25" F="Height*1"/>
        </Row>
        <Row T="LineTo" IX="5">
          <Cell N="X" V="0" F="Geometry1.X1"/>
          <Cell N="Y" V="0" F="Geometry1.Y1"/>
        </Row>
      </Section>
    </Shape>
  </Shapes>
</MasterContents>
</file>

<file path=visio/masters/master4.xml><?xml version="1.0" encoding="utf-8"?>
<MasterContents xmlns="http://schemas.microsoft.com/office/visio/2012/main" xmlns:r="http://schemas.openxmlformats.org/officeDocument/2006/relationships" xml:space="preserve">
  <Shapes>
    <Shape ID="5" Type="Shape" LineStyle="3" FillStyle="3" TextStyle="3">
      <Cell N="PinX" V="2"/>
      <Cell N="PinY" V="2"/>
      <Cell N="Width" V="1"/>
      <Cell N="Height" V="0.25"/>
      <Cell N="LocPinX" V="0.5" F="Width*0.5"/>
      <Cell N="LocPinY" V="0.125" F="Height*0.5"/>
      <Cell N="Angle" V="0"/>
      <Cell N="FlipX" V="0"/>
      <Cell N="FlipY" V="0"/>
      <Cell N="ResizeMode" V="0"/>
      <Cell N="QuickStyleLineColor" V="103"/>
      <Cell N="QuickStyleFillColor" V="103"/>
      <Cell N="QuickStyleShadowColor" V="103"/>
      <Cell N="QuickStyleFontColor" V="103"/>
      <Cell N="QuickStyleLineMatrix" V="103"/>
      <Cell N="QuickStyleFillMatrix" V="103"/>
      <Cell N="QuickStyleEffectsMatrix" V="103"/>
      <Cell N="QuickStyleFontMatrix" V="103"/>
      <Cell N="IsTextEditTarget" V="0"/>
      <Cell N="ObjType" V="1"/>
      <Cell N="NoProofing" V="1"/>
      <Cell N="ShapeSplit" V="1"/>
      <Cell N="HelpTopic" V="Vis_PRXY.chm!#60731"/>
      <Cell N="Copyright" V="Copyright (c) 2012 Microsoft Corporation.  All rights reserved."/>
      <Section N="User">
        <Row N="visVersion">
          <Cell N="Value" V="15"/>
          <Cell N="Prompt" V=""/>
        </Row>
      </Section>
      <Section N="Connection">
        <Row IX="0">
          <Cell N="X" V="0.25" F="Width*0.25"/>
          <Cell N="Y" V="0.25" F="Height*1"/>
          <Cell N="DirX" V="0"/>
          <Cell N="DirY" V="0"/>
          <Cell N="Type" V="0"/>
          <Cell N="AutoGen" V="0"/>
          <Cell N="Prompt" V="" F="No Formula"/>
        </Row>
        <Row IX="1">
          <Cell N="X" V="0.5" F="Width*0.5"/>
          <Cell N="Y" V="0.25" F="Height*1"/>
          <Cell N="DirX" V="0"/>
          <Cell N="DirY" V="0"/>
          <Cell N="Type" V="0"/>
          <Cell N="AutoGen" V="0"/>
          <Cell N="Prompt" V="" F="No Formula"/>
        </Row>
        <Row IX="2">
          <Cell N="X" V="0.75" F="Width*0.75"/>
          <Cell N="Y" V="0.25" F="Height*1"/>
          <Cell N="DirX" V="0"/>
          <Cell N="DirY" V="0"/>
          <Cell N="Type" V="0"/>
          <Cell N="AutoGen" V="0"/>
          <Cell N="Prompt" V="" F="No Formula"/>
        </Row>
        <Row IX="3">
          <Cell N="X" V="0.5" F="Width*0.5"/>
          <Cell N="Y" V="0" F="Height*0"/>
          <Cell N="DirX" V="0"/>
          <Cell N="DirY" V="0"/>
          <Cell N="Type" V="0"/>
          <Cell N="AutoGen" V="0"/>
          <Cell N="Prompt" V="" F="No Formula"/>
        </Row>
      </Section>
      <Section N="Geometry" IX="0">
        <Cell N="NoFill" V="0"/>
        <Cell N="NoLine" V="0"/>
        <Cell N="NoShow" V="0"/>
        <Cell N="NoSnap" V="0"/>
        <Cell N="NoQuickDrag" V="0"/>
        <Row T="MoveTo" IX="1">
          <Cell N="X" V="0" F="Width*0"/>
          <Cell N="Y" V="0" F="Height*0"/>
        </Row>
        <Row T="LineTo" IX="2">
          <Cell N="X" V="1" F="Width*1"/>
          <Cell N="Y" V="0" F="Height*0"/>
        </Row>
        <Row T="LineTo" IX="3">
          <Cell N="X" V="1" F="Width*1"/>
          <Cell N="Y" V="0.25" F="Height*1"/>
        </Row>
        <Row T="LineTo" IX="4">
          <Cell N="X" V="0" F="Width*0"/>
          <Cell N="Y" V="0.25" F="Height*1"/>
        </Row>
        <Row T="LineTo" IX="5">
          <Cell N="X" V="0" F="Geometry1.X1"/>
          <Cell N="Y" V="0" F="Geometry1.Y1"/>
        </Row>
      </Section>
    </Shape>
  </Shapes>
</MasterContents>
</file>

<file path=visio/masters/master5.xml><?xml version="1.0" encoding="utf-8"?>
<MasterContents xmlns="http://schemas.microsoft.com/office/visio/2012/main" xmlns:r="http://schemas.openxmlformats.org/officeDocument/2006/relationships" xml:space="preserve">
  <Shapes>
    <Shape ID="5" OriginalID="0" Type="Shape" LineStyle="10" FillStyle="10" TextStyle="10">
      <Cell N="PinX" V="1.5" F="GUARD((BeginX+EndX)/2)"/>
      <Cell N="PinY" V="1.5" F="GUARD((BeginY+EndY)/2)"/>
      <Cell N="Width" V="1" F="GUARD(EndX-BeginX)"/>
      <Cell N="Height" V="-1" F="GUARD(EndY-BeginY)"/>
      <Cell N="LocPinX" V="0.5" F="GUARD(Width*0.5)"/>
      <Cell N="LocPinY" V="-0.5" F="GUARD(Height*0.5)"/>
      <Cell N="Angle" V="0" F="GUARD(0DA)"/>
      <Cell N="FlipX" V="0" F="GUARD(FALSE)"/>
      <Cell N="FlipY" V="0" F="GUARD(FALSE)"/>
      <Cell N="ResizeMode" V="0"/>
      <Cell N="BeginX" V="1"/>
      <Cell N="BeginY" V="2"/>
      <Cell N="EndX" V="2"/>
      <Cell N="EndY" V="1"/>
      <Cell N="TxtPinX" V="0" F="SETATREF(Controls.TextPosition)"/>
      <Cell N="TxtPinY" V="-1" F="SETATREF(Controls.TextPosition.Y)"/>
      <Cell N="TxtWidth" V="0.5555555555555556" F="MAX(TEXTWIDTH(TheText),5*Char.Size)"/>
      <Cell N="TxtHeight" V="0.2444444444444444" F="TEXTHEIGHT(TheText,TxtWidth)"/>
      <Cell N="TxtLocPinX" V="0.2777777777777778" F="TxtWidth*0.5"/>
      <Cell N="TxtLocPinY" V="0.1222222222222222" F="TxtHeight*0.5"/>
      <Cell N="TxtAngle" V="0"/>
      <Cell N="LockHeight" V="1"/>
      <Cell N="LockCalcWH" V="1"/>
      <Cell N="HelpTopic" V="Vis_SE.chm!#20000"/>
      <Cell N="Copyright" V="Copyright 2001 Microsoft Corporation.  All rights reserved."/>
      <Cell N="NoAlignBox" V="1"/>
      <Cell N="DynFeedback" V="2"/>
      <Cell N="GlueType" V="2"/>
      <Cell N="ObjType" V="2"/>
      <Cell N="NoLiveDynamics" V="1"/>
      <Cell N="ShapeSplittable" V="1"/>
      <Cell N="LayerMember" V="0"/>
      <Section N="Control">
        <Row N="TextPosition">
          <Cell N="X" V="0"/>
          <Cell N="Y" V="-1"/>
          <Cell N="XDyn" V="0" F="Controls.TextPosition"/>
          <Cell N="YDyn" V="-1" F="Controls.TextPosition.Y"/>
          <Cell N="XCon" V="5" F="IF(OR(STRSAME(SHAPETEXT(TheText),&quot;&quot;),HideText),5,0)"/>
          <Cell N="YCon" V="0"/>
          <Cell N="CanGlue" V="0"/>
          <Cell N="Prompt" V="Reposition Text"/>
        </Row>
      </Section>
      <Section N="Geometry" IX="0">
        <Cell N="NoFill" V="1"/>
        <Cell N="NoLine" V="0"/>
        <Cell N="NoShow" V="0"/>
        <Cell N="NoSnap" V="0"/>
        <Cell N="NoQuickDrag" V="0"/>
        <Row T="MoveTo" IX="1">
          <Cell N="X" V="0"/>
          <Cell N="Y" V="0"/>
        </Row>
        <Row T="LineTo" IX="2">
          <Cell N="X" V="0"/>
          <Cell N="Y" V="-1"/>
        </Row>
        <Row T="LineTo" IX="3">
          <Cell N="X" V="1"/>
          <Cell N="Y" V="-1"/>
        </Row>
      </Section>
    </Shape>
  </Shapes>
</MasterContents>
</file>

<file path=visio/masters/master6.xml><?xml version="1.0" encoding="utf-8"?>
<MasterContents xmlns="http://schemas.microsoft.com/office/visio/2012/main" xmlns:r="http://schemas.openxmlformats.org/officeDocument/2006/relationships" xml:space="preserve">
  <Shapes>
    <Shape ID="5" Type="Shape" LineStyle="3" FillStyle="3" TextStyle="3">
      <Cell N="PinX" V="2"/>
      <Cell N="PinY" V="2"/>
      <Cell N="Width" V="0.5"/>
      <Cell N="Height" V="0.5"/>
      <Cell N="LocPinX" V="0.25" F="Width*0.5"/>
      <Cell N="LocPinY" V="0.25" F="Height*0.5"/>
      <Cell N="Angle" V="0"/>
      <Cell N="FlipX" V="0"/>
      <Cell N="FlipY" V="0"/>
      <Cell N="ResizeMode" V="0"/>
      <Cell N="TxtPinX" V="0.25" F="Width*0.5"/>
      <Cell N="TxtPinY" V="-0.1555555555555556" F="-TxtHeight*0.5"/>
      <Cell N="TxtWidth" V="0.1111111111111111" F="TEXTWIDTH(TheText)"/>
      <Cell N="TxtHeight" V="0.3111111111111111" F="TEXTHEIGHT(TheText,TxtWidth)"/>
      <Cell N="TxtLocPinX" V="0.05555555555555555" F="TxtWidth*0.5"/>
      <Cell N="TxtLocPinY" V="0.1555555555555556" F="TxtHeight*0.5"/>
      <Cell N="TxtAngle" V="0"/>
      <Cell N="QuickStyleVariation" V="2"/>
      <Cell N="ObjType" V="1"/>
      <Cell N="NoProofing" V="1"/>
      <Cell N="ShapeSplit" V="1"/>
      <Cell N="HelpTopic" V="Vis_PRXY.chm!#60727"/>
      <Cell N="Copyright" V="Copyright (c) 2012 Microsoft Corporation.  All rights reserved."/>
      <Section N="User">
        <Row N="visVersion">
          <Cell N="Value" V="15"/>
          <Cell N="Prompt" V=""/>
        </Row>
      </Section>
      <Section N="Connection">
        <Row IX="0">
          <Cell N="X" V="0.25" F="Width*0.5"/>
          <Cell N="Y" V="0" F="Height*0"/>
          <Cell N="DirX" V="0"/>
          <Cell N="DirY" V="0"/>
          <Cell N="Type" V="0"/>
          <Cell N="AutoGen" V="0"/>
          <Cell N="Prompt" V="" F="No Formula"/>
        </Row>
        <Row IX="1">
          <Cell N="X" V="0.25" F="Width*0.5"/>
          <Cell N="Y" V="0.5" F="Height*1"/>
          <Cell N="DirX" V="0"/>
          <Cell N="DirY" V="0"/>
          <Cell N="Type" V="0"/>
          <Cell N="AutoGen" V="0"/>
          <Cell N="Prompt" V="" F="No Formula"/>
        </Row>
        <Row IX="2">
          <Cell N="X" V="0" F="Width*0"/>
          <Cell N="Y" V="0.25" F="Height*0.5"/>
          <Cell N="DirX" V="0"/>
          <Cell N="DirY" V="0"/>
          <Cell N="Type" V="0"/>
          <Cell N="AutoGen" V="0"/>
          <Cell N="Prompt" V="" F="No Formula"/>
        </Row>
        <Row IX="3">
          <Cell N="X" V="0.5" F="Width*1"/>
          <Cell N="Y" V="0.25" F="Height*0.5"/>
          <Cell N="DirX" V="0"/>
          <Cell N="DirY" V="0"/>
          <Cell N="Type" V="0"/>
          <Cell N="AutoGen" V="0"/>
          <Cell N="Prompt" V="" F="No Formula"/>
        </Row>
      </Section>
      <Section N="Geometry" IX="0">
        <Cell N="NoFill" V="0"/>
        <Cell N="NoLine" V="0"/>
        <Cell N="NoShow" V="0"/>
        <Cell N="NoSnap" V="0"/>
        <Cell N="NoQuickDrag" V="0"/>
        <Row T="MoveTo" IX="1">
          <Cell N="X" V="0.25" F="Width*0.5"/>
          <Cell N="Y" V="0" F="Height*0"/>
        </Row>
        <Row T="LineTo" IX="2">
          <Cell N="X" V="0.5" F="Width*1"/>
          <Cell N="Y" V="0.25" F="Height*0.5"/>
        </Row>
        <Row T="LineTo" IX="3">
          <Cell N="X" V="0.25" F="Width*0.5"/>
          <Cell N="Y" V="0.5" F="Height*1"/>
        </Row>
        <Row T="LineTo" IX="4">
          <Cell N="X" V="0" F="Width*0"/>
          <Cell N="Y" V="0.25" F="Height*0.5"/>
        </Row>
        <Row T="LineTo" IX="5">
          <Cell N="X" V="0.25" F="Geometry1.X1"/>
          <Cell N="Y" V="0" F="Geometry1.Y1"/>
        </Row>
      </Section>
    </Shape>
  </Shapes>
</MasterContents>
</file>

<file path=visio/masters/master7.xml><?xml version="1.0" encoding="utf-8"?>
<MasterContents xmlns="http://schemas.microsoft.com/office/visio/2012/main" xmlns:r="http://schemas.openxmlformats.org/officeDocument/2006/relationships" xml:space="preserve">
  <Shapes>
    <Shape ID="5" Type="Shape" LineStyle="3" FillStyle="3" TextStyle="3">
      <Cell N="PinX" V="2"/>
      <Cell N="PinY" V="2"/>
      <Cell N="Width" V="0.5"/>
      <Cell N="Height" V="0.5"/>
      <Cell N="LocPinX" V="0.25" F="Width*0.5"/>
      <Cell N="LocPinY" V="0.25" F="Height*0.5"/>
      <Cell N="Angle" V="0"/>
      <Cell N="FlipX" V="0"/>
      <Cell N="FlipY" V="0"/>
      <Cell N="ResizeMode" V="0"/>
      <Cell N="TxtPinX" V="0.25" F="Width*0.5"/>
      <Cell N="TxtPinY" V="-0.1555555555555556" F="-TxtHeight*0.5"/>
      <Cell N="TxtWidth" V="0.1111111111111111" F="TEXTWIDTH(TheText)"/>
      <Cell N="TxtHeight" V="0.3111111111111111" F="TEXTHEIGHT(TheText,TxtWidth)"/>
      <Cell N="TxtLocPinX" V="0.05555555555555555" F="TxtWidth*0.5"/>
      <Cell N="TxtLocPinY" V="0.1555555555555556" F="TxtHeight*0.5"/>
      <Cell N="TxtAngle" V="0"/>
      <Cell N="QuickStyleVariation" V="2"/>
      <Cell N="ObjType" V="1"/>
      <Cell N="NoProofing" V="1"/>
      <Cell N="ShapeSplit" V="1"/>
      <Cell N="HelpTopic" V="Vis_D112.chm!#54261"/>
      <Cell N="Copyright" V="Copyright (c) 2012 Microsoft Corporation.  All rights reserved."/>
      <Section N="User">
        <Row N="visVersion">
          <Cell N="Value" V="15"/>
          <Cell N="Prompt" V=""/>
        </Row>
      </Section>
      <Section N="Connection">
        <Row IX="0">
          <Cell N="X" V="0.25" F="Width*0.5"/>
          <Cell N="Y" V="0" F="Height*0"/>
          <Cell N="DirX" V="0"/>
          <Cell N="DirY" V="0"/>
          <Cell N="Type" V="0"/>
          <Cell N="AutoGen" V="0"/>
          <Cell N="Prompt" V="" F="No Formula"/>
        </Row>
        <Row IX="1">
          <Cell N="X" V="0.25" F="Width*0.5"/>
          <Cell N="Y" V="0.5" F="Height*1"/>
          <Cell N="DirX" V="0"/>
          <Cell N="DirY" V="0"/>
          <Cell N="Type" V="0"/>
          <Cell N="AutoGen" V="0"/>
          <Cell N="Prompt" V="" F="No Formula"/>
        </Row>
        <Row IX="2">
          <Cell N="X" V="0" F="Width*0"/>
          <Cell N="Y" V="0.25" F="Height*0.5"/>
          <Cell N="DirX" V="0"/>
          <Cell N="DirY" V="0"/>
          <Cell N="Type" V="0"/>
          <Cell N="AutoGen" V="0"/>
          <Cell N="Prompt" V="" F="No Formula"/>
        </Row>
        <Row IX="3">
          <Cell N="X" V="0.5" F="Width*1"/>
          <Cell N="Y" V="0.25" F="Height*0.5"/>
          <Cell N="DirX" V="0"/>
          <Cell N="DirY" V="0"/>
          <Cell N="Type" V="0"/>
          <Cell N="AutoGen" V="0"/>
          <Cell N="Prompt" V="" F="No Formula"/>
        </Row>
      </Section>
      <Section N="Geometry" IX="0">
        <Cell N="NoFill" V="0"/>
        <Cell N="NoLine" V="0"/>
        <Cell N="NoShow" V="0"/>
        <Cell N="NoSnap" V="0"/>
        <Cell N="NoQuickDrag" V="0"/>
        <Row T="MoveTo" IX="1">
          <Cell N="X" V="0.25" F="Width*0.5"/>
          <Cell N="Y" V="0" F="Height*0"/>
        </Row>
        <Row T="LineTo" IX="2">
          <Cell N="X" V="0.5" F="Width*1"/>
          <Cell N="Y" V="0.25" F="Height*0.5"/>
        </Row>
        <Row T="LineTo" IX="3">
          <Cell N="X" V="0.25" F="Width*0.5"/>
          <Cell N="Y" V="0.5" F="Height*1"/>
        </Row>
        <Row T="LineTo" IX="4">
          <Cell N="X" V="0" F="Width*0"/>
          <Cell N="Y" V="0.25" F="Height*0.5"/>
        </Row>
        <Row T="LineTo" IX="5">
          <Cell N="X" V="0.25" F="Geometry1.X1"/>
          <Cell N="Y" V="0" F="Geometry1.Y1"/>
        </Row>
      </Section>
    </Shape>
  </Shapes>
</MasterContents>
</file>

<file path=visio/masters/master8.xml><?xml version="1.0" encoding="utf-8"?>
<MasterContents xmlns="http://schemas.microsoft.com/office/visio/2012/main" xmlns:r="http://schemas.openxmlformats.org/officeDocument/2006/relationships" xml:space="preserve">
  <Shapes>
    <Shape ID="5" Type="Shape" LineStyle="3" FillStyle="3" TextStyle="3">
      <Cell N="PinX" V="2"/>
      <Cell N="PinY" V="2"/>
      <Cell N="Width" V="0.5"/>
      <Cell N="Height" V="0.5"/>
      <Cell N="LocPinX" V="0.25" F="Width*0.5"/>
      <Cell N="LocPinY" V="0.25" F="Height*0.5"/>
      <Cell N="Angle" V="0"/>
      <Cell N="FlipX" V="0"/>
      <Cell N="FlipY" V="0"/>
      <Cell N="ResizeMode" V="0"/>
      <Cell N="TxtPinX" V="0.25" F="Width*0.5"/>
      <Cell N="TxtPinY" V="-0.1555555555555556" F="-TxtHeight*0.5"/>
      <Cell N="TxtWidth" V="0.1111111111111111" F="TEXTWIDTH(TheText)"/>
      <Cell N="TxtHeight" V="0.3111111111111111" F="TEXTHEIGHT(TheText,TxtWidth)"/>
      <Cell N="TxtLocPinX" V="0.05555555555555555" F="TxtWidth*0.5"/>
      <Cell N="TxtLocPinY" V="0.1555555555555556" F="TxtHeight*0.5"/>
      <Cell N="TxtAngle" V="0"/>
      <Cell N="QuickStyleLineColor" V="101"/>
      <Cell N="QuickStyleFillColor" V="101"/>
      <Cell N="QuickStyleShadowColor" V="101"/>
      <Cell N="QuickStyleFontColor" V="101"/>
      <Cell N="QuickStyleLineMatrix" V="101"/>
      <Cell N="QuickStyleFillMatrix" V="101"/>
      <Cell N="QuickStyleEffectsMatrix" V="101"/>
      <Cell N="QuickStyleFontMatrix" V="101"/>
      <Cell N="QuickStyleVariation" V="2"/>
      <Cell N="LineColor" V="0" F="IF(LUM(THEMEVAL(QuickStyleLineColor))&gt;205,THEMEVAL(QuickStyleFillColor,0),THEMEVAL(QuickStyleLineColor,0))"/>
      <Cell N="ObjType" V="1"/>
      <Cell N="NoProofing" V="1"/>
      <Cell N="ShapeSplit" V="1"/>
      <Cell N="HelpTopic" V="Vis_PRXY.chm!#60729"/>
      <Cell N="Copyright" V="Copyright (c) 2012 Microsoft Corporation.  All rights reserved."/>
      <Section N="User">
        <Row N="visVersion">
          <Cell N="Value" V="15"/>
          <Cell N="Prompt" V=""/>
        </Row>
      </Section>
      <Section N="Connection">
        <Row IX="0">
          <Cell N="X" V="0.25" F="Width*0.5"/>
          <Cell N="Y" V="0" F="Height*0"/>
          <Cell N="DirX" V="0"/>
          <Cell N="DirY" V="0"/>
          <Cell N="Type" V="0"/>
          <Cell N="AutoGen" V="0"/>
          <Cell N="Prompt" V="" F="No Formula"/>
        </Row>
        <Row IX="1">
          <Cell N="X" V="0.25" F="Width*0.5"/>
          <Cell N="Y" V="0.5" F="Height*1"/>
          <Cell N="DirX" V="0"/>
          <Cell N="DirY" V="0"/>
          <Cell N="Type" V="0"/>
          <Cell N="AutoGen" V="0"/>
          <Cell N="Prompt" V="" F="No Formula"/>
        </Row>
        <Row IX="2">
          <Cell N="X" V="0" F="Width*0"/>
          <Cell N="Y" V="0.25" F="Height*0.5"/>
          <Cell N="DirX" V="0"/>
          <Cell N="DirY" V="0"/>
          <Cell N="Type" V="0"/>
          <Cell N="AutoGen" V="0"/>
          <Cell N="Prompt" V="" F="No Formula"/>
        </Row>
        <Row IX="3">
          <Cell N="X" V="0.5" F="Width*1"/>
          <Cell N="Y" V="0.25" F="Height*0.5"/>
          <Cell N="DirX" V="0"/>
          <Cell N="DirY" V="0"/>
          <Cell N="Type" V="0"/>
          <Cell N="AutoGen" V="0"/>
          <Cell N="Prompt" V="" F="No Formula"/>
        </Row>
      </Section>
      <Section N="Geometry" IX="0">
        <Cell N="NoFill" V="1"/>
        <Cell N="NoLine" V="0"/>
        <Cell N="NoShow" V="0"/>
        <Cell N="NoSnap" V="0"/>
        <Cell N="NoQuickDrag" V="0"/>
        <Row T="Ellipse" IX="1">
          <Cell N="X" V="0.25" F="Width*0.5"/>
          <Cell N="Y" V="0.25" F="Height*0.5"/>
          <Cell N="A" V="0.5" U="DL" F="Width*1"/>
          <Cell N="B" V="0.25" U="DL" F="Height*0.5"/>
          <Cell N="C" V="0.25" U="DL" F="Width*0.5"/>
          <Cell N="D" V="0.5" U="DL" F="Height*1"/>
        </Row>
      </Section>
      <Section N="Geometry" IX="1">
        <Cell N="NoFill" V="0"/>
        <Cell N="NoLine" V="0"/>
        <Cell N="NoShow" V="0"/>
        <Cell N="NoSnap" V="0"/>
        <Cell N="NoQuickDrag" V="0"/>
        <Row T="Ellipse" IX="1">
          <Cell N="X" V="0.25" F="Width*0.5"/>
          <Cell N="Y" V="0.25" F="Height*0.5"/>
          <Cell N="A" V="0.45" U="DL" F="Width*0.9"/>
          <Cell N="B" V="0.25" U="DL" F="Height*0.5"/>
          <Cell N="C" V="0.25" U="DL" F="Width*0.5"/>
          <Cell N="D" V="0.45" U="DL" F="Height*0.9"/>
        </Row>
      </Section>
    </Shape>
  </Shapes>
</MasterContents>
</file>

<file path=visio/masters/masters.xml><?xml version="1.0" encoding="utf-8"?>
<Masters xmlns="http://schemas.microsoft.com/office/visio/2012/main" xmlns:r="http://schemas.openxmlformats.org/officeDocument/2006/relationships" xml:space="preserve">
  <Master ID="9" NameU="Initial node" IsCustomNameU="1" Name="Initial node" IsCustomName="1" Prompt="" IconSize="1" AlignName="2" MatchByName="0" IconUpdate="1" UniqueID="{410B71BB-0006-0000-8E40-00608CF305B2}" BaseID="{DBB21CF2-FD14-433A-8D24-E34F9B3C24C2}" PatternFlags="0" Hidden="0" MasterType="2">
    <PageSheet LineStyle="0" FillStyle="0" TextStyle="0">
      <Cell N="PageWidth" V="4" U="IN"/>
      <Cell N="PageHeight" V="4" U="IN"/>
      <Cell N="ShdwOffsetX" V="0.125"/>
      <Cell N="ShdwOffsetY" V="-0.125"/>
      <Cell N="PageScale" V="1" U="IN"/>
      <Cell N="DrawingScale" V="1" U="IN"/>
      <Cell N="DrawingSizeType" V="0"/>
      <Cell N="DrawingScaleType" V="0"/>
      <Cell N="InhibitSnap" V="0"/>
      <Cell N="PageLockReplace" V="0" U="BOOL"/>
      <Cell N="PageLockDuplicate" V="0" U="BOOL"/>
      <Cell N="UIVisibility" V="0"/>
      <Cell N="ShdwType" V="0"/>
      <Cell N="ShdwObliqueAngle" V="0"/>
      <Cell N="ShdwScaleFactor" V="1"/>
      <Cell N="DrawingResizeType" V="1"/>
      <Cell N="ShapeKeywords" V="UML,unified,modeling,language,start,begin,activity"/>
    </PageSheet>
    <Icon>
AAABAAEAICAQAAAAAADoAgAAFgAAACgAAAAgAAAAQAAAAAEABAAAAAAAgAIAAAAAAAAAAAAAAAAAA
AAAAAAAAAAAAACAAACAAAAAgIAAgAAAAIAAgACAgAAAgICAAMDAwAAAAP8AAP8AAAD//wD/AAAA/w
D/AP//AAD///8AAAAAAAAAAAAAAAAAAAAAAAAAAAAAAAAAAAAAAAAAAAAAAAAAAAj/////gAAAAAA
AAAAAAAj///////+AAAAAAAAAAAD//////////4AAAAAAAACP///////////4AAAAAAAI////////
/////4AAAAAAf//////////////4AAAAAP///////////////wAAAAD///////////////+AAAAP/
///////////////8AAAD/////////////////cAAI//////////////////AACP//////////////
///wAA//////////////////8AAP//////////////////AAD//////////////////wAA///////
///////////8AAI//////////////////AACP////////////////+AAAD/////////////////cA
AA/////////////////wAAAH////////////////gAAAAP///////////////wAAAAAP/////////
/////cAAAAAB/////////////8AAAAAAAB////////////4AAAAAAAAAI//////////AAAAAAAAAA
AH////////cAAAAAAAAAAAAAB4//+IAAAAAAAAAAAAAAAAAAAAAAAAAAAAAAAAAAAAAAAAAAAAAAA
AAAD///////AP//+AAf//AAH//QAAP/gAAB/4AAAP8AAAD+AAAA/wAAADwAAAA+AAAAPAAAABgAAA
AYAAAAGAAAABgAAAAYAAAAGAAAABwAAAAcAAAAPAAAAD4AAAB+AAAAfwAAAP+AAAP/wAAB/+AAD//
wAA///AC///+B///////w==</Icon>
    <Rel r:id="rId1"/>
  </Master>
  <Master ID="10" NameU="Action" IsCustomNameU="1" Name="Action" IsCustomName="1" Prompt="Represents a step in a process." IconSize="1" AlignName="2" MatchByName="0" IconUpdate="1" UniqueID="{410B70A2-0002-0000-8E40-00608CF305B2}" BaseID="{49125E9F-4B82-4C5D-BA5D-E16224C222E7}" PatternFlags="0" Hidden="0" MasterType="2">
    <PageSheet LineStyle="0" FillStyle="0" TextStyle="0">
      <Cell N="PageWidth" V="4" U="IN"/>
      <Cell N="PageHeight" V="4" U="IN"/>
      <Cell N="ShdwOffsetX" V="0.125"/>
      <Cell N="ShdwOffsetY" V="-0.125"/>
      <Cell N="PageScale" V="1" U="IN"/>
      <Cell N="DrawingScale" V="1" U="IN"/>
      <Cell N="DrawingSizeType" V="0"/>
      <Cell N="DrawingScaleType" V="0"/>
      <Cell N="InhibitSnap" V="0"/>
      <Cell N="PageLockReplace" V="0" U="BOOL"/>
      <Cell N="PageLockDuplicate" V="0" U="BOOL"/>
      <Cell N="UIVisibility" V="0"/>
      <Cell N="ShdwType" V="0"/>
      <Cell N="ShdwObliqueAngle" V="0"/>
      <Cell N="ShdwScaleFactor" V="1"/>
      <Cell N="DrawingResizeType" V="1"/>
      <Cell N="ShapeKeywords" V="UML,unified,modeling,language,process,execute,activity"/>
    </PageSheet>
    <Icon>
AAABAAEAICAQAAAAAADoAgAAFgAAACgAAAAgAAAAQAAAAAEABAAAAAAAgAIAAAAAAAAAAAAAAAAAA
AAAAAAAAAAAAACAAACAAAAAgIAAgAAAAIAAgACAgAAAgICAAMDAwAAAAP8AAP8AAAD//wD/AAAA/w
D/AP//AAD///8AAAAAAAAAAAAAAAAAAAAAAAAAAAAAAAAAAAAAAAAAAAAAAAAAAAAAAAAAAAAAAAA
AAAAAAAAAAAAAAAAAAAAAAAAAAAAAAAAAAAAAAAAAAAAAAAAAAAAAAAAAAAAAAAAAAAAAAAAAAAAA
AAAAAAAAAAAAAAAAAAAAAAAAAAAAAAAAAAAAAAAAAAAAAAAAAAAAAAAAAAAAAAAAAAAAAAAAAAAAA
AAAAAAAAAAAAAAAAAAAB3d3d3d3d3d3d3d3d3AAAP//////////////////AAD///////////////
///3AA//////////////////9wAP//////////////////cAD//////////////////3AA///////
///////////9wAP//////////////////cAD//////////////////wAAAAAAAAAAAAAAAAAAAAAA
AAAAAAAAAAAAAAAAAAAAAAAAAAAAAAAAAAAAAAAAAAAAAAAAAAAAAAAAAAAAAAAAAAAAAAAAAAAAA
AAAAAAAAAAAAAAAAAAAAAAAAAAAAAAAAAAAAAAAAAAAAAAAAAAAAAAAAAAAAAAAAAAAAAAAAAAAAA
AAAAAAAAAAAAAAAAAAAAAAAAAAAAAAAAAAAAAAAAAAAAAAAAAAAAAAAAAAAAAAAAAAAAAAAAAAAAA
AAAD//////////////////////////////////////////////////////////8AAAAeAAAABwAAA
AcAAAAHAAAABwAAAAcAAAAGAAAABgAAAAcAAAAP//////////////////////////////////////
////////////////////w==</Icon>
    <Rel r:id="rId2"/>
  </Master>
  <Master ID="11" NameU="Fork node" IsCustomNameU="1" Name="Fork node" IsCustomName="1" Prompt="Represents the beginning of a parallel activity." IconSize="1" AlignName="2" MatchByName="0" IconUpdate="1" UniqueID="{410B7267-0008-0000-8E40-00608CF305B2}" BaseID="{03E444E5-E5B5-4779-8590-245371B9B881}" PatternFlags="0" Hidden="0" MasterType="2">
    <PageSheet LineStyle="0" FillStyle="0" TextStyle="0">
      <Cell N="PageWidth" V="4" U="IN"/>
      <Cell N="PageHeight" V="4" U="IN"/>
      <Cell N="ShdwOffsetX" V="0.125"/>
      <Cell N="ShdwOffsetY" V="-0.125"/>
      <Cell N="PageScale" V="1" U="IN"/>
      <Cell N="DrawingScale" V="1" U="IN"/>
      <Cell N="DrawingSizeType" V="0"/>
      <Cell N="DrawingScaleType" V="0"/>
      <Cell N="InhibitSnap" V="0"/>
      <Cell N="PageLockReplace" V="0" U="BOOL"/>
      <Cell N="PageLockDuplicate" V="0" U="BOOL"/>
      <Cell N="UIVisibility" V="0"/>
      <Cell N="ShdwType" V="0"/>
      <Cell N="ShdwObliqueAngle" V="0"/>
      <Cell N="ShdwScaleFactor" V="1"/>
      <Cell N="DrawingResizeType" V="1"/>
      <Cell N="ShapeKeywords" V="UML,unified,modeling,language,divide,activity"/>
    </PageSheet>
    <Icon>
AAABAAEAICAQAAAAAADoAgAAFgAAACgAAAAgAAAAQAAAAAEABAAAAAAAgAIAAAAAAAAAAAAAAAAAA
AAAAAAAAAAAAACAAACAAAAAgIAAgAAAAIAAgACAgAAAgICAAMDAwAAAAP8AAP8AAAD//wD/AAAA/w
D/AP//AAD///8AAAAAAAAAAAAAAAAAAAAAAAAAAAAAAAAAAAAAAAAAAAAAAAAAAAAAAAAAAAAAAAA
AAAAAAAAAAAAAAAAAAAAAAAAAAAAAAAAAAAAAAAAAAAAAAAAAAAAAAAAAAAAAAAAAAAAAAAAAAAAA
AAAAAAAAAAAAAAAAAAAAAAAAAAAAAAAAAAAAAAAAAAAAAAAAAAAAAAAAAAAAAAAAAAAAAAAAAAAAA
AAAAAAAAAAAAAAAAAAAAAAAAAAAAAAAAAAAAAAAAAAAAAAAAAAAAAAAAAAAAAD///////////////
///wAA//////////////////8AAP//////////////////AAD//////////////////wAA///////
///////////8AAP//////////////////AAAAAAAAAAAAAAAAAAAAAAAAAAAAAAAAAAAAAAAAAAAA
AAAAAAAAAAAAAAAAAAAAAAAAAAAAAAAAAAAAAAAAAAAAAAAAAAAAAAAAAAAAAAAAAAAAAAAAAAAAA
AAAAAAAAAAAAAAAAAAAAAAAAAAAAAAAAAAAAAAAAAAAAAAAAAAAAAAAAAAAAAAAAAAAAAAAAAAAAA
AAAAAAAAAAAAAAAAAAAAAAAAAAAAAAAAAAAAAAAAAAAAAAAAAAAAAAAAAAAAAAAAAAAAAAAAAAAAA
AAAD///////////////////////////////////////////////////////////////+AAAABgAAA
A4AAAAOAAAADgAAAA4AAAAOAAAADgAAAAf///////////////////////////////////////////
////////////////////w==</Icon>
    <Rel r:id="rId3"/>
  </Master>
  <Master ID="13" NameU="Join node" IsCustomNameU="1" Name="Join node" IsCustomName="1" Prompt="Represents the end of a parallel activity." IconSize="1" AlignName="2" MatchByName="0" IconUpdate="1" UniqueID="{410B72C4-0009-0000-8E40-00608CF305B2}" BaseID="{888222AA-1A61-4C1C-B94B-0A56821264CC}" PatternFlags="0" Hidden="0" MasterType="2">
    <PageSheet LineStyle="0" FillStyle="0" TextStyle="0">
      <Cell N="PageWidth" V="4" U="IN"/>
      <Cell N="PageHeight" V="4" U="IN"/>
      <Cell N="ShdwOffsetX" V="0.125"/>
      <Cell N="ShdwOffsetY" V="-0.125"/>
      <Cell N="PageScale" V="1" U="IN"/>
      <Cell N="DrawingScale" V="1" U="IN"/>
      <Cell N="DrawingSizeType" V="0"/>
      <Cell N="DrawingScaleType" V="0"/>
      <Cell N="InhibitSnap" V="0"/>
      <Cell N="PageLockReplace" V="0" U="BOOL"/>
      <Cell N="PageLockDuplicate" V="0" U="BOOL"/>
      <Cell N="UIVisibility" V="0"/>
      <Cell N="ShdwType" V="0"/>
      <Cell N="ShdwObliqueAngle" V="0"/>
      <Cell N="ShdwScaleFactor" V="1"/>
      <Cell N="DrawingResizeType" V="1"/>
      <Cell N="ShapeKeywords" V="UML,unified,modeling,language,merge,come,together,activity"/>
    </PageSheet>
    <Icon>
AAABAAEAICAQAAAAAADoAgAAFgAAACgAAAAgAAAAQAAAAAEABAAAAAAAgAIAAAAAAAAAAAAAAAAAA
AAAAAAAAAAAAACAAACAAAAAgIAAgAAAAIAAgACAgAAAgICAAMDAwAAAAP8AAP8AAAD//wD/AAAA/w
D/AP//AAD///8AAAAAAAAAAAAAAAAAAAAAAAAAAAAAAAAAAAAAAAAAAAAAAAAAAAAAAAAAAAAAAAA
AAAAAAAAAAAAAAAAAAAAAAAAAAAAAAAAAAAAAAAAAAAAAAAAAAAAAAAAAAAAAAAAAAAAAAAAAAAAA
AAAAAAAAAAAAAAAAAAAAAAAAAAAAAAAAAAAAAAAAAAAAAAAAAAAAAAAAAAAAAAAAAAAAAAAAAAAAA
AAAAAAAAAAAAAAAAAAAAAAAAAAAAAAAAAAAAAAAAAAAAAAAAAAAAAAAAAAAAAD///////////////
///wAA//////////////////8AAP//////////////////AAD//////////////////wAA///////
///////////8AAP//////////////////AAAAAAAAAAAAAAAAAAAAAAAAAAAAAAAAAAAAAAAAAAAA
AAAAAAAAAAAAAAAAAAAAAAAAAAAAAAAAAAAAAAAAAAAAAAAAAAAAAAAAAAAAAAAAAAAAAAAAAAAAA
AAAAAAAAAAAAAAAAAAAAAAAAAAAAAAAAAAAAAAAAAAAAAAAAAAAAAAAAAAAAAAAAAAAAAAAAAAAAA
AAAAAAAAAAAAAAAAAAAAAAAAAAAAAAAAAAAAAAAAAAAAAAAAAAAAAAAAAAAAAAAAAAAAAAAAAAAAA
AAAD///////////////////////////////////////////////////////////////+AAAABgAAA
A4AAAAOAAAADgAAAA4AAAAOAAAADgAAAAf///////////////////////////////////////////
////////////////////w==</Icon>
    <Rel r:id="rId4"/>
  </Master>
  <Master ID="14" NameU="Dynamic connector" IsCustomNameU="1" Name="Dynamic connector" IsCustomName="1" Prompt="This connector automatically routes between the shapes it connects." IconSize="1" AlignName="2" MatchByName="1" IconUpdate="0" UniqueID="{002A9108-0000-0000-8E40-00608CF305B2}" BaseID="{F7290A45-E3AD-11D2-AE4F-006008C9F5A9}" PatternFlags="0" Hidden="0" MasterType="541">
    <PageSheet LineStyle="0" FillStyle="0" TextStyle="0">
      <Cell N="PageWidth" V="3"/>
      <Cell N="PageHeight" V="3"/>
      <Cell N="ShdwOffsetX" V="0.125"/>
      <Cell N="ShdwOffsetY" V="-0.125"/>
      <Cell N="PageScale" V="1" U="IN_F"/>
      <Cell N="DrawingScale" V="1" U="IN_F"/>
      <Cell N="DrawingSizeType" V="4"/>
      <Cell N="DrawingScaleType" V="0"/>
      <Cell N="InhibitSnap" V="0"/>
      <Cell N="PageLockReplace" V="0" U="BOOL"/>
      <Cell N="PageLockDuplicate" V="0" U="BOOL"/>
      <Cell N="UIVisibility" V="0"/>
      <Cell N="ShdwType" V="0"/>
      <Cell N="ShdwObliqueAngle" V="0"/>
      <Cell N="ShdwScaleFactor" V="1"/>
      <Cell N="DrawingResizeType" V="0"/>
      <Section N="Layer">
        <Row IX="0">
          <Cell N="Name" V="Connector"/>
          <Cell N="Color" V="255"/>
          <Cell N="Status" V="0"/>
          <Cell N="Visible" V="1"/>
          <Cell N="Print" V="1"/>
          <Cell N="Active" V="0"/>
          <Cell N="Lock" V="0"/>
          <Cell N="Snap" V="1"/>
          <Cell N="Glue" V="1"/>
          <Cell N="NameUniv" V="Connector"/>
          <Cell N="ColorTrans" V="0"/>
        </Row>
      </Section>
    </PageSheet>
    <Icon>
AAABAAEAICAQAAAAAADoAgAAFgAAACgAAAAgAAAAQAAAAAEABAAAAAAAgAIAAAAAAAAAAAAAAAAAA
AAAAAAAAAAAAACAAACAAAAAgIAAgAAAAIAAgACAgAAAgICAAMDAwAAAAP8AAP8AAAD//wD/AAAA/w
D/AP//AAD///8AAAAAAAAAAAAAAAAAAAAAAAAAAAAAAAAAAAAAAAAAAAAAAAAAAAAAAAAAAAAAAAA
AAAAAAAeHh4eAAAAAAAAAAAAAAAAIAAAAcAAAAAAAAAAAAAADNzMzAIAAAAAAAAAAAAAAAAAAAwBw
AAAAAAAAAAAAAw///wMAgAAAAAAAAAAAAHgP//8IeHh4eHh4eHAAAACAD/n/AwCAAAAAAACAAAAAc
ACZkAAAcAAAAAAAcAAAAIAACTAAAIAAAAAAAIAAAABwAAAAAABwAAAAAABwAAAAgAAAMAAAgAAAAA
AAgAAAAHAAADMzM3MzMzMAAHAAAACAAAAAAAAAAAADAACAAAAAcAAAAAAAcAAAAwAAcAAAAIAAAAA
AAIAAAAMAAIAAAABwAAAAAABwAAADAABwAAAAgAAAAAAAgAAAAwAAgAAAAHAAAAAAAHAAM5MzMHAA
AACAAAAAAACAAAmZADCAAAAAcAAAAAAAcAD/n/AwcAAAAIeHh4eHh4eA///wh4AAAAAAAAAAAABwA
P//8DAAAAAAAAAAAAAAgAAAAAAAAAAAAAAAAAAAAHAAAHAAAAAAAAAAAAAAAACAAACAAAAAAAAAAA
AAAAAAeHh4cAAAAAAAAAAAAAAAAAAAAAAAAAAAAAAAAAAAAAAAAAAAAAAAAAAAAAAAAAAAAAAAAAA
AAAD/////////////////gH///79///4Df//8A3//+AN///AAAAf0A3/39Ad/9/eff/f3H3/3959/
9/eAAPf3gAD39/989/f/fPf3/3z39/989/f/cBf3/2AX9/9gF/AAAAf//2Af//9gP///ff///33//
/8B/////////////////w==</Icon>
    <Rel r:id="rId5"/>
  </Master>
  <Master ID="15" NameU="Merge Node" IsCustomNameU="1" Name="Merge Node" IsCustomName="1" Prompt="Indicates the end of the conditional behavior started at a previous decision node. Causes flow to merge." IconSize="1" AlignName="2" MatchByName="0" IconUpdate="1" UniqueID="{410B715D-0005-0000-8E40-00608CF305B2}" BaseID="{59AD2231-D4CD-4FF6-A2BE-9B43A9FF2C1A}" PatternFlags="0" Hidden="0" MasterType="2">
    <PageSheet LineStyle="0" FillStyle="0" TextStyle="0">
      <Cell N="PageWidth" V="4" U="IN"/>
      <Cell N="PageHeight" V="4" U="IN"/>
      <Cell N="ShdwOffsetX" V="0.125"/>
      <Cell N="ShdwOffsetY" V="-0.125"/>
      <Cell N="PageScale" V="1" U="IN"/>
      <Cell N="DrawingScale" V="1" U="IN"/>
      <Cell N="DrawingSizeType" V="0"/>
      <Cell N="DrawingScaleType" V="0"/>
      <Cell N="InhibitSnap" V="0"/>
      <Cell N="PageLockReplace" V="0" U="BOOL"/>
      <Cell N="PageLockDuplicate" V="0" U="BOOL"/>
      <Cell N="UIVisibility" V="0"/>
      <Cell N="ShdwType" V="0"/>
      <Cell N="ShdwObliqueAngle" V="0"/>
      <Cell N="ShdwScaleFactor" V="1"/>
      <Cell N="DrawingResizeType" V="1"/>
      <Cell N="ShapeKeywords" V="UML,unified,modeling,language,join,unite,combine,activity"/>
    </PageSheet>
    <Icon>
AAABAAEAICAQAAAAAADoAgAAFgAAACgAAAAgAAAAQAAAAAEABAAAAAAAgAIAAAAAAAAAAAAAAAAAA
AAAAAAAAAAAAACAAACAAAAAgIAAgAAAAIAAgACAgAAAgICAAMDAwAAAAP8AAP8AAAD//wD/AAAA/w
D/AP//AAD///8AAAAAAAAAAAAAAAAAAAAAAAAAAAAAAAAAAAAAAAAAAAAAAAAAAAAACIAAAAAAAAA
AAAAAAAAAAI/4AAAAAAAAAAAAAAAAAAj//4AAAAAAAAAAAAAAAACP///4AAAAAAAAAAAAAAAI////
/4AAAAAAAAAAAAAAj//////4AAAAAAAAAAAACP///////4AAAAAAAAAAAI/////////4AAAAAAAAA
Aj//////////4AAAAAAAACP///////////4AAAAAAAI/////////////4AAAAAAj/////////////
/4AAAACP///////////////4AAAI/////////////////4AAB/////////////////+AAAB//////
//////////4AAAAB///////////////gAAAAAB/////////////+AAAAAAAB////////////4AAAA
AAAAB///////////gAAAAAAAAAB/////////+AAAAAAAAAAAB////////4AAAAAAAAAAAAB//////
/gAAAAAAAAAAAAAB/////+AAAAAAAAAAAAAAAB////4AAAAAAAAAAAAAAAAB///gAAAAAAAAAAAAA
AAAAB/+AAAAAAAAAAAAAAAAAAAB4AAAAAAAAAAAAAAAAAAAAAAAAAAAAAAAAAAAAAAAAAAAAAAAAA
AAAD///////5////+P////B////gP///wB///4AP//8AB//+AAP//AAB//gAAP/wAAB/4AAAP8AAA
B+AAAAPAAAABwAAAA+AAAAfwAAAP+AAAH/wAAD/+AAB//wAA//+AAf//wAP//+AH///wD///+B///
/w////+f////////////w==</Icon>
    <Rel r:id="rId6"/>
  </Master>
  <Master ID="16" NameU="Decision" IsCustomNameU="1" Name="Decision" IsCustomName="1" Prompt="" IconSize="1" AlignName="2" MatchByName="0" IconUpdate="1" UniqueID="{410B7100-0004-0000-8E40-00608CF305B2}" BaseID="{4A77AF42-97EE-499A-8EF4-BF6FFEDA1EC6}" PatternFlags="0" Hidden="0" MasterType="2">
    <PageSheet LineStyle="0" FillStyle="0" TextStyle="0">
      <Cell N="PageWidth" V="4" U="IN"/>
      <Cell N="PageHeight" V="4" U="IN"/>
      <Cell N="ShdwOffsetX" V="0.125"/>
      <Cell N="ShdwOffsetY" V="-0.125"/>
      <Cell N="PageScale" V="1" U="IN"/>
      <Cell N="DrawingScale" V="1" U="IN"/>
      <Cell N="DrawingSizeType" V="0"/>
      <Cell N="DrawingScaleType" V="0"/>
      <Cell N="InhibitSnap" V="0"/>
      <Cell N="PageLockReplace" V="0" U="BOOL"/>
      <Cell N="PageLockDuplicate" V="0" U="BOOL"/>
      <Cell N="UIVisibility" V="0"/>
      <Cell N="ShdwType" V="0"/>
      <Cell N="ShdwObliqueAngle" V="0"/>
      <Cell N="ShdwScaleFactor" V="1"/>
      <Cell N="DrawingResizeType" V="1"/>
      <Cell N="ShapeKeywords" V="UML,unified,modeling,language,choice,conditional,activity"/>
    </PageSheet>
    <Icon>
AAABAAEAICAQAAAAAADoAgAAFgAAACgAAAAgAAAAQAAAAAEABAAAAAAAgAIAAAAAAAAAAAAAAAAAA
AAAAAAAAAAAAACAAACAAAAAgIAAgAAAAIAAgACAgAAAgICAAMDAwAAAAP8AAP8AAAD//wD/AAAA/w
D/AP//AAD///8AAAAAAAAAAAAAAAAAAAAAAAAAAAAAAAAAAAAAAAAAAAAAAAAAAAAACIAAAAAAAAA
AAAAAAAAAAI/4AAAAAAAAAAAAAAAAAAj//4AAAAAAAAAAAAAAAACP///4AAAAAAAAAAAAAAAI////
/4AAAAAAAAAAAAAAj//////4AAAAAAAAAAAACP///////4AAAAAAAAAAAI/////////4AAAAAAAAA
Aj//////////4AAAAAAAACP///////////4AAAAAAAI/////////////4AAAAAAj/////////////
/4AAAACP///////////////4AAAI/////////////////4AAB/////////////////+AAAB//////
//////////4AAAAB///////////////gAAAAAB/////////////+AAAAAAAB////////////4AAAA
AAAAB///////////gAAAAAAAAAB/////////+AAAAAAAAAAAB////////4AAAAAAAAAAAAB//////
/gAAAAAAAAAAAAAB/////+AAAAAAAAAAAAAAAB////4AAAAAAAAAAAAAAAAB///gAAAAAAAAAAAAA
AAAAB/+AAAAAAAAAAAAAAAAAAAB4AAAAAAAAAAAAAAAAAAAAAAAAAAAAAAAAAAAAAAAAAAAAAAAAA
AAAD///////5////+P////B////gP///wB///4AP//8AB//+AAP//AAB//gAAP/wAAB/4AAAP8AAA
B+AAAAPAAAABwAAAA+AAAAfwAAAP+AAAH/wAAD/+AAB//wAA//+AAf//wAP//+AH///wD///+B///
/w////+f////////////w==</Icon>
    <Rel r:id="rId7"/>
  </Master>
  <Master ID="17" NameU="Final node" IsCustomNameU="1" Name="Final node" IsCustomName="1" Prompt="" IconSize="1" AlignName="2" MatchByName="0" IconUpdate="1" UniqueID="{410B7219-0007-0000-8E40-00608CF305B2}" BaseID="{B8281092-33A0-4EFB-89E8-B4D9479C1118}" PatternFlags="0" Hidden="0" MasterType="2">
    <PageSheet LineStyle="0" FillStyle="0" TextStyle="0">
      <Cell N="PageWidth" V="4" U="IN"/>
      <Cell N="PageHeight" V="4" U="IN"/>
      <Cell N="ShdwOffsetX" V="0.125"/>
      <Cell N="ShdwOffsetY" V="-0.125"/>
      <Cell N="PageScale" V="1" U="IN"/>
      <Cell N="DrawingScale" V="1" U="IN"/>
      <Cell N="DrawingSizeType" V="0"/>
      <Cell N="DrawingScaleType" V="0"/>
      <Cell N="InhibitSnap" V="0"/>
      <Cell N="PageLockReplace" V="0" U="BOOL"/>
      <Cell N="PageLockDuplicate" V="0" U="BOOL"/>
      <Cell N="UIVisibility" V="0"/>
      <Cell N="ShdwType" V="0"/>
      <Cell N="ShdwObliqueAngle" V="0"/>
      <Cell N="ShdwScaleFactor" V="1"/>
      <Cell N="DrawingResizeType" V="1"/>
      <Cell N="ShapeKeywords" V="UML,unified,modeling,language,end,terminate,finish,activity"/>
    </PageSheet>
    <Icon>
AAABAAEAICAQAAAAAADoAgAAFgAAACgAAAAgAAAAQAAAAAEABAAAAAAAgAIAAAAAAAAAAAAAAAAAA
AAAAAAAAAAAAACAAACAAAAAgIAAgAAAAIAAgACAgAAAgICAAMDAwAAAAP8AAP8AAAD//wD/AAAA/w
D/AP//AAD///8AAAAAAAAAAAAAAAAAAAAAAAAAAAAAAAAAAAAAAAAAAAAAAAAAAAAAAAAAAAAAAAA
AAAAAAAAAAAAAAAAAAAAAAAAAAAAAAAAAcAAAAAAAAAAAAAAAAAeP///4cAAAAAAAAAAAAAf/////
//9wAAAAAAAAAAAP////////+AAAAAAAAAAA//////////+AAAAAAAAAD///////////9wAAAAAAA
I////////////8AAAAAAAD/////////////cAAAAAAI/////////////4AAAAAAD/////////////
/wAAAAAA//////////////8AAAAAAP//////////////AAAAAAD//////////////wAAAAAA/////
/////////8AAAAAAP//////////////AAAAAAB/////////////+AAAAAAAD/////////////cAAA
AAAAj///////////+AAAAAAAAA////////////AAAAAAAAAA//////////9wAAAAAAAAAA///////
//3AAAAAAAAAAAAj//////4AAAAAAAAAAAAAAB4//+IAAAAAAAAAAAAAAAAAAAAAAAAAAAAAAAAAA
AAAAAAAAAAAAAAAAAAAAAAAAAAAAAAAAAAAAAAAAAAAAAAAAAAAAAAAAAAAAAAAAAAAAAAAAAAAAA
AAAD///////AP//+f+f//f////fEPv/vAA9//gADv/oAAf+8AAD/+AAA72AAAG/gAAB/4AAANsAAA
DbAAAA2wAAAdsAAAHbAAAA2wAAAN+AAADdgAAB/cAAAb/AAAP+8AAHf3gAD//4AB///gA9/++B///
3/+///P+///+B///////w==</Icon>
    <Rel r:id="rId8"/>
  </Master>
</Masters>
</file>

<file path=visio/pages/_rels/page1.xml.rels><?xml version="1.0" encoding="UTF-8" standalone="yes"?>
<Relationships xmlns="http://schemas.openxmlformats.org/package/2006/relationships"><Relationship Id="rId8" Type="http://schemas.microsoft.com/visio/2010/relationships/master" Target="../masters/master8.xml"/><Relationship Id="rId3" Type="http://schemas.microsoft.com/visio/2010/relationships/master" Target="../masters/master5.xml"/><Relationship Id="rId7" Type="http://schemas.microsoft.com/visio/2010/relationships/master" Target="../masters/master7.xml"/><Relationship Id="rId2" Type="http://schemas.microsoft.com/visio/2010/relationships/master" Target="../masters/master2.xml"/><Relationship Id="rId1" Type="http://schemas.microsoft.com/visio/2010/relationships/master" Target="../masters/master1.xml"/><Relationship Id="rId6" Type="http://schemas.microsoft.com/visio/2010/relationships/master" Target="../masters/master4.xml"/><Relationship Id="rId5" Type="http://schemas.microsoft.com/visio/2010/relationships/master" Target="../masters/master6.xml"/><Relationship Id="rId4" Type="http://schemas.microsoft.com/visio/2010/relationships/master" Target="../masters/master3.xml"/></Relationships>
</file>

<file path=visio/pages/_rels/pages.xml.rels><?xml version="1.0" encoding="UTF-8" standalone="yes"?>
<Relationships xmlns="http://schemas.openxmlformats.org/package/2006/relationships"><Relationship Id="rId1" Type="http://schemas.microsoft.com/visio/2010/relationships/page" Target="page1.xml"/></Relationships>
</file>

<file path=visio/pages/page1.xml><?xml version="1.0" encoding="utf-8"?>
<PageContents xmlns="http://schemas.microsoft.com/office/visio/2012/main" xmlns:r="http://schemas.openxmlformats.org/officeDocument/2006/relationships" xml:space="preserve">
  <Shapes>
    <Shape ID="11" NameU="Initial node" Name="Initial node" Type="Shape" Master="9">
      <Cell N="PinX" V="3.875"/>
      <Cell N="PinY" V="8"/>
      <Cell N="LineColor" V="#1e5155" F="Inh"/>
    </Shape>
    <Shape ID="12" NameU="Action" Name="Action" Type="Shape" Master="10">
      <Cell N="PinX" V="3.875"/>
      <Cell N="PinY" V="7.25"/>
      <Text>Splash Screen
</Text>
    </Shape>
    <Shape ID="20" Type="Shape" Master="14">
      <Cell N="PinX" V="3.875" F="Inh"/>
      <Cell N="PinY" V="7.625" U="IN" F="Inh"/>
      <Cell N="Width" V="0.25" F="GUARD(0.25DL)"/>
      <Cell N="Height" V="-0.25" U="IN" F="GUARD(EndY-BeginY)"/>
      <Cell N="LocPinX" V="0.125" F="Inh"/>
      <Cell N="LocPinY" V="-0.125" U="IN" F="Inh"/>
      <Cell N="BeginX" V="3.875" F="PAR(PNT(Sheet.11!Connections.X1,Sheet.11!Connections.Y1))"/>
      <Cell N="BeginY" V="7.75" F="PAR(PNT(Sheet.11!Connections.X1,Sheet.11!Connections.Y1))"/>
      <Cell N="EndX" V="3.875" F="PAR(PNT(Sheet.12!Connections.X2,Sheet.12!Connections.Y2))"/>
      <Cell N="EndY" V="7.5" U="IN" F="PAR(PNT(Sheet.12!Connections.X2,Sheet.12!Connections.Y2))"/>
      <Cell N="LayerMember" V="0"/>
      <Cell N="BegTrigger" V="2" F="_XFTRIGGER(Sheet.11!EventXFMod)"/>
      <Cell N="EndTrigger" V="2" F="_XFTRIGGER(Sheet.12!EventXFMod)"/>
      <Cell N="TxtPinX" V="0.125" F="Inh"/>
      <Cell N="TxtPinY" V="-0.125" F="Inh"/>
      <Section N="Control">
        <Row N="TextPosition">
          <Cell N="X" V="0.125"/>
          <Cell N="Y" V="-0.125"/>
          <Cell N="XDyn" V="0.125" F="Inh"/>
          <Cell N="YDyn" V="-0.125" F="Inh"/>
        </Row>
      </Section>
      <Section N="Geometry" IX="0">
        <Row T="MoveTo" IX="1">
          <Cell N="X" V="0.125"/>
        </Row>
        <Row T="LineTo" IX="2">
          <Cell N="X" V="0.125"/>
          <Cell N="Y" V="-0.25"/>
        </Row>
        <Row T="LineTo" IX="3" Del="1"/>
      </Section>
    </Shape>
    <Shape ID="21" NameU="Fork node" Name="Fork node" Type="Shape" Master="11">
      <Cell N="PinX" V="3.875"/>
      <Cell N="PinY" V="6.625"/>
    </Shape>
    <Shape ID="22" NameU="Dynamic connector" Name="Dynamic connector" Type="Shape" Master="14">
      <Cell N="PinX" V="3.875" F="Inh"/>
      <Cell N="PinY" V="6.875" U="IN" F="Inh"/>
      <Cell N="Width" V="0.25" F="GUARD(0.25DL)"/>
      <Cell N="Height" V="-0.25" U="IN" F="GUARD(EndY-BeginY)"/>
      <Cell N="LocPinX" V="0.125" F="Inh"/>
      <Cell N="LocPinY" V="-0.125" U="IN" F="Inh"/>
      <Cell N="BeginX" V="3.875" F="PAR(PNT(Sheet.12!Connections.X1,Sheet.12!Connections.Y1))"/>
      <Cell N="BeginY" V="7" U="IN" F="PAR(PNT(Sheet.12!Connections.X1,Sheet.12!Connections.Y1))"/>
      <Cell N="EndX" V="3.875" F="PAR(PNT(Sheet.21!Connections.X1,Sheet.21!Connections.Y1))"/>
      <Cell N="EndY" V="6.75" F="PAR(PNT(Sheet.21!Connections.X1,Sheet.21!Connections.Y1))"/>
      <Cell N="LayerMember" V="0"/>
      <Cell N="BegTrigger" V="2" F="_XFTRIGGER(Sheet.12!EventXFMod)"/>
      <Cell N="EndTrigger" V="2" F="_XFTRIGGER(Sheet.21!EventXFMod)"/>
      <Cell N="TxtPinX" V="0.125" F="Inh"/>
      <Cell N="TxtPinY" V="-0.125" F="Inh"/>
      <Section N="Control">
        <Row N="TextPosition">
          <Cell N="X" V="0.125"/>
          <Cell N="Y" V="-0.125"/>
          <Cell N="XDyn" V="0.125" F="Inh"/>
          <Cell N="YDyn" V="-0.125" F="Inh"/>
        </Row>
      </Section>
      <Section N="Geometry" IX="0">
        <Row T="MoveTo" IX="1">
          <Cell N="X" V="0.125"/>
        </Row>
        <Row T="LineTo" IX="2">
          <Cell N="X" V="0.125"/>
          <Cell N="Y" V="-0.25"/>
        </Row>
        <Row T="LineTo" IX="3" Del="1"/>
      </Section>
    </Shape>
    <Shape ID="23" Type="Shape" Master="10">
      <Cell N="PinX" V="2.75"/>
      <Cell N="PinY" V="5.75"/>
      <Text>Checking Login
</Text>
    </Shape>
    <Shape ID="28" Type="Shape" Master="14">
      <Cell N="PinX" V="3.1875" F="Inh"/>
      <Cell N="PinY" V="6.25" U="IN" F="Inh"/>
      <Cell N="Width" V="-0.875" F="GUARD(EndX-BeginX)"/>
      <Cell N="Height" V="-0.5" U="IN" F="GUARD(EndY-BeginY)"/>
      <Cell N="LocPinX" V="-0.4375" F="Inh"/>
      <Cell N="LocPinY" V="-0.25" U="IN" F="Inh"/>
      <Cell N="BeginX" V="3.625" F="PAR(PNT(Sheet.21!Connections.X2,Sheet.21!Connections.Y2))"/>
      <Cell N="BeginY" V="6.5" F="PAR(PNT(Sheet.21!Connections.X2,Sheet.21!Connections.Y2))"/>
      <Cell N="EndX" V="2.75" F="PAR(PNT(Sheet.23!Connections.X2,Sheet.23!Connections.Y2))"/>
      <Cell N="EndY" V="6" U="IN" F="PAR(PNT(Sheet.23!Connections.X2,Sheet.23!Connections.Y2))"/>
      <Cell N="LayerMember" V="0"/>
      <Cell N="BegTrigger" V="2" F="_XFTRIGGER(Sheet.21!EventXFMod)"/>
      <Cell N="EndTrigger" V="2" F="_XFTRIGGER(Sheet.23!EventXFMod)"/>
      <Cell N="TxtPinX" V="-0.4375" F="Inh"/>
      <Cell N="TxtPinY" V="-0.25" F="Inh"/>
      <Section N="Control">
        <Row N="TextPosition">
          <Cell N="X" V="-0.4375"/>
          <Cell N="Y" V="-0.25"/>
          <Cell N="XDyn" V="-0.4375" F="Inh"/>
          <Cell N="YDyn" V="-0.25" F="Inh"/>
        </Row>
      </Section>
      <Section N="Geometry" IX="0">
        <Row T="LineTo" IX="2">
          <Cell N="Y" V="-0.25"/>
        </Row>
        <Row T="LineTo" IX="3">
          <Cell N="X" V="-0.875"/>
          <Cell N="Y" V="-0.25"/>
        </Row>
        <Row T="LineTo" IX="4">
          <Cell N="X" V="-0.875"/>
          <Cell N="Y" V="-0.5"/>
        </Row>
      </Section>
    </Shape>
    <Shape ID="29" NameU="Action.29" Name="Action.29" Type="Shape" Master="10">
      <Cell N="PinX" V="5.25"/>
      <Cell N="PinY" V="5.75"/>
      <Text>Getting User Data
</Text>
    </Shape>
    <Shape ID="30" Type="Shape" Master="14">
      <Cell N="PinX" V="4.6875" F="Inh"/>
      <Cell N="PinY" V="6.25" U="IN" F="Inh"/>
      <Cell N="Width" V="1.125" F="GUARD(EndX-BeginX)"/>
      <Cell N="Height" V="-0.5" U="IN" F="GUARD(EndY-BeginY)"/>
      <Cell N="LocPinX" V="0.5625" F="Inh"/>
      <Cell N="LocPinY" V="-0.25" U="IN" F="Inh"/>
      <Cell N="BeginX" V="4.125" F="PAR(PNT(Sheet.21!Connections.X4,Sheet.21!Connections.Y4))"/>
      <Cell N="BeginY" V="6.5" F="PAR(PNT(Sheet.21!Connections.X4,Sheet.21!Connections.Y4))"/>
      <Cell N="EndX" V="5.25" F="PAR(PNT(Sheet.29!Connections.X2,Sheet.29!Connections.Y2))"/>
      <Cell N="EndY" V="6" U="IN" F="PAR(PNT(Sheet.29!Connections.X2,Sheet.29!Connections.Y2))"/>
      <Cell N="LayerMember" V="0"/>
      <Cell N="BegTrigger" V="2" F="_XFTRIGGER(Sheet.21!EventXFMod)"/>
      <Cell N="EndTrigger" V="2" F="_XFTRIGGER(Sheet.29!EventXFMod)"/>
      <Cell N="TxtPinX" V="0.5625" F="Inh"/>
      <Cell N="TxtPinY" V="-0.25" F="Inh"/>
      <Section N="Control">
        <Row N="TextPosition">
          <Cell N="X" V="0.5625"/>
          <Cell N="Y" V="-0.25"/>
          <Cell N="XDyn" V="0.5625" F="Inh"/>
          <Cell N="YDyn" V="-0.25" F="Inh"/>
        </Row>
      </Section>
      <Section N="Geometry" IX="0">
        <Row T="LineTo" IX="2">
          <Cell N="Y" V="-0.25"/>
        </Row>
        <Row T="LineTo" IX="3">
          <Cell N="X" V="1.125"/>
          <Cell N="Y" V="-0.25"/>
        </Row>
        <Row T="LineTo" IX="4">
          <Cell N="X" V="1.125"/>
          <Cell N="Y" V="-0.5"/>
        </Row>
      </Section>
    </Shape>
    <Shape ID="32" NameU="Merge Node" Name="Merge Node" Type="Shape" Master="15">
      <Cell N="PinX" V="4.375"/>
      <Cell N="PinY" V="4.25"/>
      <Cell N="TxtPinY" V="-0.1555813184950087" F="Inh"/>
      <Cell N="TxtWidth" V="1.193203806202908" F="Inh"/>
      <Cell N="TxtHeight" V="0.3111626369900173" F="Inh"/>
      <Cell N="TxtLocPinX" V="0.5966019031014541" F="Inh"/>
      <Cell N="TxtLocPinY" V="0.1555813184950087" F="Inh"/>
      <Text>User Logged in
</Text>
    </Shape>
    <Shape ID="34" NameU="Join node" Name="Join node" Type="Shape" Master="13">
      <Cell N="PinX" V="4.375"/>
      <Cell N="PinY" V="4.875"/>
    </Shape>
    <Shape ID="35" Type="Shape" Master="14">
      <Cell N="PinX" V="3.4375" F="Inh"/>
      <Cell N="PinY" V="5.25" U="IN" F="Inh"/>
      <Cell N="Width" V="1.375" F="GUARD(EndX-BeginX)"/>
      <Cell N="Height" V="-0.5" U="IN" F="GUARD(EndY-BeginY)"/>
      <Cell N="LocPinX" V="0.6875" F="Inh"/>
      <Cell N="LocPinY" V="-0.25" U="IN" F="Inh"/>
      <Cell N="BeginX" V="2.75" F="PAR(PNT(Sheet.23!Connections.X1,Sheet.23!Connections.Y1))"/>
      <Cell N="BeginY" V="5.5" U="IN" F="PAR(PNT(Sheet.23!Connections.X1,Sheet.23!Connections.Y1))"/>
      <Cell N="EndX" V="4.125" F="PAR(PNT(Sheet.34!Connections.X1,Sheet.34!Connections.Y1))"/>
      <Cell N="EndY" V="5" F="PAR(PNT(Sheet.34!Connections.X1,Sheet.34!Connections.Y1))"/>
      <Cell N="LayerMember" V="0"/>
      <Cell N="BegTrigger" V="2" F="_XFTRIGGER(Sheet.23!EventXFMod)"/>
      <Cell N="EndTrigger" V="2" F="_XFTRIGGER(Sheet.34!EventXFMod)"/>
      <Cell N="TxtPinX" V="0.6875" F="Inh"/>
      <Cell N="TxtPinY" V="-0.25" F="Inh"/>
      <Section N="Control">
        <Row N="TextPosition">
          <Cell N="X" V="0.6875"/>
          <Cell N="Y" V="-0.25"/>
          <Cell N="XDyn" V="0.6875" F="Inh"/>
          <Cell N="YDyn" V="-0.25" F="Inh"/>
        </Row>
      </Section>
      <Section N="Geometry" IX="0">
        <Row T="LineTo" IX="2">
          <Cell N="Y" V="-0.25"/>
        </Row>
        <Row T="LineTo" IX="3">
          <Cell N="X" V="1.375"/>
          <Cell N="Y" V="-0.25"/>
        </Row>
        <Row T="LineTo" IX="4">
          <Cell N="X" V="1.375"/>
          <Cell N="Y" V="-0.5"/>
        </Row>
      </Section>
    </Shape>
    <Shape ID="36" Type="Shape" Master="14">
      <Cell N="PinX" V="4.9375" F="Inh"/>
      <Cell N="PinY" V="5.25" U="IN" F="Inh"/>
      <Cell N="Width" V="-0.625" F="GUARD(EndX-BeginX)"/>
      <Cell N="Height" V="-0.5" U="IN" F="GUARD(EndY-BeginY)"/>
      <Cell N="LocPinX" V="-0.3125" F="Inh"/>
      <Cell N="LocPinY" V="-0.25" U="IN" F="Inh"/>
      <Cell N="BeginX" V="5.25" F="PAR(PNT(Sheet.29!Connections.X1,Sheet.29!Connections.Y1))"/>
      <Cell N="BeginY" V="5.5" U="IN" F="PAR(PNT(Sheet.29!Connections.X1,Sheet.29!Connections.Y1))"/>
      <Cell N="EndX" V="4.625" F="PAR(PNT(Sheet.34!Connections.X3,Sheet.34!Connections.Y3))"/>
      <Cell N="EndY" V="5" F="PAR(PNT(Sheet.34!Connections.X3,Sheet.34!Connections.Y3))"/>
      <Cell N="LayerMember" V="0"/>
      <Cell N="BegTrigger" V="2" F="_XFTRIGGER(Sheet.29!EventXFMod)"/>
      <Cell N="EndTrigger" V="2" F="_XFTRIGGER(Sheet.34!EventXFMod)"/>
      <Cell N="TxtPinX" V="-0.3125" F="Inh"/>
      <Cell N="TxtPinY" V="-0.25" F="Inh"/>
      <Section N="Control">
        <Row N="TextPosition">
          <Cell N="X" V="-0.3125"/>
          <Cell N="Y" V="-0.25"/>
          <Cell N="XDyn" V="-0.3125" F="Inh"/>
          <Cell N="YDyn" V="-0.25" F="Inh"/>
        </Row>
      </Section>
      <Section N="Geometry" IX="0">
        <Row T="LineTo" IX="2">
          <Cell N="Y" V="-0.25"/>
        </Row>
        <Row T="LineTo" IX="3">
          <Cell N="X" V="-0.625"/>
          <Cell N="Y" V="-0.25"/>
        </Row>
        <Row T="LineTo" IX="4">
          <Cell N="X" V="-0.625"/>
          <Cell N="Y" V="-0.5"/>
        </Row>
      </Section>
    </Shape>
    <Shape ID="37" Type="Shape" Master="14">
      <Cell N="PinX" V="4.375" F="Inh"/>
      <Cell N="PinY" V="4.625" F="Inh"/>
      <Cell N="Width" V="0.25" F="GUARD(0.25DL)"/>
      <Cell N="Height" V="-0.25" F="GUARD(EndY-BeginY)"/>
      <Cell N="LocPinX" V="0.125" F="Inh"/>
      <Cell N="LocPinY" V="-0.125" F="Inh"/>
      <Cell N="BeginX" V="4.375" F="PAR(PNT(Sheet.34!Connections.X4,Sheet.34!Connections.Y4))"/>
      <Cell N="BeginY" V="4.75" F="PAR(PNT(Sheet.34!Connections.X4,Sheet.34!Connections.Y4))"/>
      <Cell N="EndX" V="4.375" F="PAR(PNT(Sheet.32!Connections.X2,Sheet.32!Connections.Y2))"/>
      <Cell N="EndY" V="4.5" F="PAR(PNT(Sheet.32!Connections.X2,Sheet.32!Connections.Y2))"/>
      <Cell N="LayerMember" V="0"/>
      <Cell N="BegTrigger" V="2" F="_XFTRIGGER(Sheet.34!EventXFMod)"/>
      <Cell N="EndTrigger" V="2" F="_XFTRIGGER(Sheet.32!EventXFMod)"/>
      <Cell N="TxtPinX" V="0.125" F="Inh"/>
      <Cell N="TxtPinY" V="-0.125" F="Inh"/>
      <Section N="Control">
        <Row N="TextPosition">
          <Cell N="X" V="0.125"/>
          <Cell N="Y" V="-0.125"/>
          <Cell N="XDyn" V="0.125" F="Inh"/>
          <Cell N="YDyn" V="-0.125" F="Inh"/>
        </Row>
      </Section>
      <Section N="Geometry" IX="0">
        <Row T="MoveTo" IX="1">
          <Cell N="X" V="0.125"/>
        </Row>
        <Row T="LineTo" IX="2">
          <Cell N="X" V="0.125"/>
          <Cell N="Y" V="-0.25"/>
        </Row>
        <Row T="LineTo" IX="3" Del="1"/>
      </Section>
    </Shape>
    <Shape ID="38" Type="Shape" Master="10">
      <Cell N="PinX" V="4.375"/>
      <Cell N="PinY" V="2.75"/>
      <Text>Home Screen
</Text>
    </Shape>
    <Shape ID="39" Type="Shape" Master="14">
      <Cell N="PinX" V="4.375" F="Inh"/>
      <Cell N="PinY" V="3.5" U="IN" F="Inh"/>
      <Cell N="Width" V="0.25" F="GUARD(0.25DL)"/>
      <Cell N="Height" V="-1" U="IN" F="GUARD(EndY-BeginY)"/>
      <Cell N="LocPinX" V="0.125" F="Inh"/>
      <Cell N="LocPinY" V="-0.5" U="IN" F="Inh"/>
      <Cell N="BeginX" V="4.375" F="PAR(PNT(Sheet.32!Connections.X1,Sheet.32!Connections.Y1))"/>
      <Cell N="BeginY" V="4" F="PAR(PNT(Sheet.32!Connections.X1,Sheet.32!Connections.Y1))"/>
      <Cell N="EndX" V="4.375" F="PAR(PNT(Sheet.38!Connections.X2,Sheet.38!Connections.Y2))"/>
      <Cell N="EndY" V="3" U="IN" F="PAR(PNT(Sheet.38!Connections.X2,Sheet.38!Connections.Y2))"/>
      <Cell N="LayerMember" V="0"/>
      <Cell N="BegTrigger" V="2" F="_XFTRIGGER(Sheet.32!EventXFMod)"/>
      <Cell N="EndTrigger" V="2" F="_XFTRIGGER(Sheet.38!EventXFMod)"/>
      <Cell N="TxtPinX" V="0.125" F="Inh"/>
      <Cell N="TxtPinY" V="-0.5" F="Inh"/>
      <Cell N="TxtHeight" V="0.2444939358181424" F="Inh"/>
      <Cell N="TxtLocPinY" V="0.1222469679090712" F="Inh"/>
      <Section N="Control">
        <Row N="TextPosition">
          <Cell N="X" V="0.125"/>
          <Cell N="Y" V="-0.5"/>
          <Cell N="XDyn" V="0.125" F="Inh"/>
          <Cell N="YDyn" V="-0.5" F="Inh"/>
          <Cell N="XCon" V="0" F="Inh"/>
        </Row>
      </Section>
      <Section N="Geometry" IX="0">
        <Row T="MoveTo" IX="1">
          <Cell N="X" V="0.125"/>
        </Row>
        <Row T="LineTo" IX="2">
          <Cell N="X" V="0.125"/>
        </Row>
        <Row T="LineTo" IX="3" Del="1"/>
      </Section>
      <Text>Yes
</Text>
    </Shape>
    <Shape ID="40" Type="Shape" Master="10">
      <Cell N="PinX" V="1.625"/>
      <Cell N="PinY" V="4.25"/>
      <Text>Login
</Text>
    </Shape>
    <Shape ID="41" Type="Shape" Master="14">
      <Cell N="PinX" V="3.25" F="Inh"/>
      <Cell N="PinY" V="4.25" U="IN" F="Inh"/>
      <Cell N="Width" V="-1.75" F="GUARD(EndX-BeginX)"/>
      <Cell N="Height" V="0.25" F="GUARD(0.25DL)"/>
      <Cell N="LocPinX" V="-0.875" F="Inh"/>
      <Cell N="LocPinY" V="0.125" F="Inh"/>
      <Cell N="BeginX" V="4.125" F="PAR(PNT(Sheet.32!Connections.X3,Sheet.32!Connections.Y3))"/>
      <Cell N="BeginY" V="4.25" F="PAR(PNT(Sheet.32!Connections.X3,Sheet.32!Connections.Y3))"/>
      <Cell N="EndX" V="2.375" F="PAR(PNT(Sheet.40!Connections.X4,Sheet.40!Connections.Y4))"/>
      <Cell N="EndY" V="4.25" U="IN" F="PAR(PNT(Sheet.40!Connections.X4,Sheet.40!Connections.Y4))"/>
      <Cell N="LayerMember" V="0"/>
      <Cell N="BegTrigger" V="2" F="_XFTRIGGER(Sheet.32!EventXFMod)"/>
      <Cell N="EndTrigger" V="2" F="_XFTRIGGER(Sheet.40!EventXFMod)"/>
      <Cell N="TxtPinX" V="-0.875" F="Inh"/>
      <Cell N="TxtPinY" V="0.125" F="Inh"/>
      <Section N="Control">
        <Row N="TextPosition">
          <Cell N="X" V="-0.875"/>
          <Cell N="Y" V="0.125"/>
          <Cell N="XDyn" V="-0.875" F="Inh"/>
          <Cell N="YDyn" V="0.125" F="Inh"/>
        </Row>
      </Section>
      <Section N="Geometry" IX="0">
        <Row T="MoveTo" IX="1">
          <Cell N="Y" V="0.125"/>
        </Row>
        <Row T="LineTo" IX="2">
          <Cell N="X" V="-1.583333333333333"/>
          <Cell N="Y" V="0.125"/>
        </Row>
        <Row T="ArcTo" IX="3">
          <Cell N="X" V="-1.666666666666667"/>
          <Cell N="Y" V="0.125"/>
          <Cell N="A" V="0.04166666666666696" U="DL"/>
        </Row>
        <Row T="LineTo" IX="4">
          <Cell N="X" V="-1.75"/>
          <Cell N="Y" V="0.125"/>
        </Row>
      </Section>
    </Shape>
    <Shape ID="42" NameU="Decision" Name="Decision" Type="Shape" Master="16">
      <Cell N="PinX" V="1.625"/>
      <Cell N="PinY" V="2.75"/>
      <Cell N="TxtPinY" V="-0.1555813184950087" F="Inh"/>
      <Cell N="TxtWidth" V="1.113366007130643" F="Inh"/>
      <Cell N="TxtHeight" V="0.3111626369900173" F="Inh"/>
      <Cell N="TxtLocPinX" V="0.5566830035653213" F="Inh"/>
      <Cell N="TxtLocPinY" V="0.1555813184950087" F="Inh"/>
      <Text>Have account
</Text>
    </Shape>
    <Shape ID="44" Type="Shape" Master="14">
      <Cell N="PinX" V="1.625" F="Inh"/>
      <Cell N="PinY" V="2.125" F="Inh"/>
      <Cell N="Width" V="0.25" F="GUARD(0.25DL)"/>
      <Cell N="Height" V="-0.75" F="GUARD(EndY-BeginY)"/>
      <Cell N="LocPinX" V="0.125" F="Inh"/>
      <Cell N="LocPinY" V="-0.375" F="Inh"/>
      <Cell N="BeginX" V="1.625" F="_WALKGLUE(BegTrigger,EndTrigger,WalkPreference)"/>
      <Cell N="BeginY" V="2.5" F="_WALKGLUE(BegTrigger,EndTrigger,WalkPreference)"/>
      <Cell N="EndX" V="1.625" F="_WALKGLUE(EndTrigger,BegTrigger,WalkPreference)"/>
      <Cell N="EndY" V="1.75" F="_WALKGLUE(EndTrigger,BegTrigger,WalkPreference)"/>
      <Cell N="LayerMember" V="0"/>
      <Cell N="BegTrigger" V="2" F="_XFTRIGGER(Sheet.42!EventXFMod)"/>
      <Cell N="EndTrigger" V="2" F="_XFTRIGGER(Sheet.43!EventXFMod)"/>
      <Cell N="ConFixedCode" V="6"/>
      <Cell N="TxtPinX" V="0.125" F="Inh"/>
      <Cell N="TxtPinY" V="-0.375" F="Inh"/>
      <Cell N="TxtHeight" V="0.2444939358181424" F="Inh"/>
      <Cell N="TxtLocPinY" V="0.1222469679090712" F="Inh"/>
      <Section N="Control">
        <Row N="TextPosition">
          <Cell N="X" V="0.125"/>
          <Cell N="Y" V="-0.375"/>
          <Cell N="XDyn" V="0.125" F="Inh"/>
          <Cell N="YDyn" V="-0.375" F="Inh"/>
          <Cell N="XCon" V="0" F="Inh"/>
        </Row>
      </Section>
      <Section N="Geometry" IX="0">
        <Row T="MoveTo" IX="1">
          <Cell N="X" V="0.125"/>
        </Row>
        <Row T="LineTo" IX="2">
          <Cell N="X" V="0.125"/>
          <Cell N="Y" V="-0.75"/>
        </Row>
        <Row T="LineTo" IX="3" Del="1"/>
      </Section>
      <Text>No
</Text>
    </Shape>
    <Shape ID="43" Type="Shape" Master="10">
      <Cell N="PinX" V="1.625"/>
      <Cell N="PinY" V="1.5"/>
      <Text>Signup
</Text>
    </Shape>
    <Shape ID="46" Type="Shape" Master="14">
      <Cell N="PinX" V="1.625" F="Inh"/>
      <Cell N="PinY" V="3.5" F="Inh"/>
      <Cell N="Width" V="0.25" F="GUARD(0.25DL)"/>
      <Cell N="LocPinX" V="0.125" F="Inh"/>
      <Cell N="BeginX" V="1.625" F="_WALKGLUE(BegTrigger,EndTrigger,WalkPreference)"/>
      <Cell N="BeginY" V="4" F="_WALKGLUE(BegTrigger,EndTrigger,WalkPreference)"/>
      <Cell N="EndX" V="1.625" F="_WALKGLUE(EndTrigger,BegTrigger,WalkPreference)"/>
      <Cell N="EndY" V="3" F="_WALKGLUE(EndTrigger,BegTrigger,WalkPreference)"/>
      <Cell N="LayerMember" V="0"/>
      <Cell N="BegTrigger" V="2" F="_XFTRIGGER(Sheet.40!EventXFMod)"/>
      <Cell N="EndTrigger" V="2" F="_XFTRIGGER(Sheet.42!EventXFMod)"/>
      <Cell N="ConFixedCode" V="6"/>
      <Cell N="TxtPinX" V="0.125" F="Inh"/>
      <Cell N="TxtPinY" V="-0.5" F="Inh"/>
      <Section N="Control">
        <Row N="TextPosition">
          <Cell N="X" V="0.125"/>
          <Cell N="Y" V="-0.5"/>
          <Cell N="XDyn" V="0.125" F="Inh"/>
          <Cell N="YDyn" V="-0.5" F="Inh"/>
        </Row>
      </Section>
      <Section N="Geometry" IX="0">
        <Row T="MoveTo" IX="1">
          <Cell N="X" V="0.125"/>
        </Row>
        <Row T="LineTo" IX="2">
          <Cell N="X" V="0.125"/>
        </Row>
        <Row T="LineTo" IX="3" Del="1"/>
      </Section>
    </Shape>
    <Shape ID="49" Type="Shape" Master="14">
      <Cell N="PinX" V="1.125" F="Inh"/>
      <Cell N="PinY" V="3.5" U="IN" F="Inh"/>
      <Cell N="Width" V="-0.5" F="GUARD(EndX-BeginX)"/>
      <Cell N="Height" V="1.5" U="IN" F="GUARD(EndY-BeginY)"/>
      <Cell N="LocPinX" V="-0.25" F="Inh"/>
      <Cell N="LocPinY" V="0.75" U="IN" F="Inh"/>
      <Cell N="BeginX" V="1.375" F="PAR(PNT(Sheet.42!Connections.X3,Sheet.42!Connections.Y3))"/>
      <Cell N="BeginY" V="2.75" F="PAR(PNT(Sheet.42!Connections.X3,Sheet.42!Connections.Y3))"/>
      <Cell N="EndX" V="0.875" F="PAR(PNT(Sheet.40!Connections.X3,Sheet.40!Connections.Y3))"/>
      <Cell N="EndY" V="4.25" U="IN" F="PAR(PNT(Sheet.40!Connections.X3,Sheet.40!Connections.Y3))"/>
      <Cell N="LayerMember" V="0"/>
      <Cell N="BegTrigger" V="2" F="_XFTRIGGER(Sheet.42!EventXFMod)"/>
      <Cell N="EndTrigger" V="2" F="_XFTRIGGER(Sheet.40!EventXFMod)"/>
      <Cell N="TxtPinX" V="-1" F="Inh"/>
      <Cell N="TxtPinY" V="0.5" F="Inh"/>
      <Cell N="TxtHeight" V="0.2444939358181424" F="Inh"/>
      <Cell N="TxtLocPinY" V="0.1222469679090712" F="Inh"/>
      <Section N="Control">
        <Row N="TextPosition">
          <Cell N="X" V="-1"/>
          <Cell N="Y" V="0.5"/>
          <Cell N="XDyn" V="-1" F="Inh"/>
          <Cell N="YDyn" V="0.5" F="Inh"/>
          <Cell N="XCon" V="0" F="Inh"/>
        </Row>
      </Section>
      <Section N="Geometry" IX="0">
        <Row T="LineTo" IX="2">
          <Cell N="X" V="-1"/>
          <Cell N="Y" V="0"/>
        </Row>
        <Row T="LineTo" IX="3">
          <Cell N="X" V="-1"/>
          <Cell N="Y" V="1.5"/>
        </Row>
        <Row T="LineTo" IX="4">
          <Cell N="X" V="-0.5"/>
          <Cell N="Y" V="1.5"/>
        </Row>
      </Section>
      <Text>Yes
</Text>
    </Shape>
    <Shape ID="50" Type="Shape" Master="16">
      <Cell N="PinX" V="2.875"/>
      <Cell N="PinY" V="2.75"/>
      <Cell N="TxtPinY" V="-0.1555813184950087" F="Inh"/>
      <Cell N="TxtWidth" V="1.441006540577908" F="Inh"/>
      <Cell N="TxtHeight" V="0.3111626369900173" F="Inh"/>
      <Cell N="TxtLocPinX" V="0.7205032702889541" F="Inh"/>
      <Cell N="TxtLocPinY" V="0.1555813184950087" F="Inh"/>
      <Text>Login Successfully
</Text>
    </Shape>
    <Shape ID="51" Type="Shape" Master="14">
      <Cell N="PinX" V="2.625" F="Inh"/>
      <Cell N="PinY" V="3.625" U="IN" F="Inh"/>
      <Cell N="Width" V="0.5" F="GUARD(EndX-BeginX)"/>
      <Cell N="Height" V="-1.25" U="IN" F="GUARD(EndY-BeginY)"/>
      <Cell N="LocPinX" V="0.25" F="Inh"/>
      <Cell N="LocPinY" V="-0.625" U="IN" F="Inh"/>
      <Cell N="BeginX" V="2.375" F="PAR(PNT(Sheet.40!Connections.X4,Sheet.40!Connections.Y4))"/>
      <Cell N="BeginY" V="4.25" U="IN" F="PAR(PNT(Sheet.40!Connections.X4,Sheet.40!Connections.Y4))"/>
      <Cell N="EndX" V="2.875" F="PAR(PNT(Sheet.50!Connections.X2,Sheet.50!Connections.Y2))"/>
      <Cell N="EndY" V="3" F="PAR(PNT(Sheet.50!Connections.X2,Sheet.50!Connections.Y2))"/>
      <Cell N="LayerMember" V="0"/>
      <Cell N="BegTrigger" V="2" F="_XFTRIGGER(Sheet.40!EventXFMod)"/>
      <Cell N="EndTrigger" V="2" F="_XFTRIGGER(Sheet.50!EventXFMod)"/>
      <Cell N="TxtPinX" V="0.5" F="Inh"/>
      <Cell N="TxtPinY" V="-0.375" F="Inh"/>
      <Section N="Control">
        <Row N="TextPosition">
          <Cell N="X" V="0.5"/>
          <Cell N="Y" V="-0.375"/>
          <Cell N="XDyn" V="0.5" F="Inh"/>
          <Cell N="YDyn" V="-0.375" F="Inh"/>
        </Row>
      </Section>
      <Section N="Geometry" IX="0">
        <Row T="LineTo" IX="2">
          <Cell N="X" V="0.08333333333333304"/>
          <Cell N="Y" V="0"/>
        </Row>
        <Row T="ArcTo" IX="3">
          <Cell N="X" V="0.166666666666667"/>
          <Cell N="Y" V="0"/>
          <Cell N="A" V="-0.04166666666666696" U="DL"/>
        </Row>
        <Row T="LineTo" IX="4">
          <Cell N="X" V="0.5"/>
          <Cell N="Y" V="0"/>
        </Row>
        <Row T="LineTo" IX="5">
          <Cell N="X" V="0.5"/>
          <Cell N="Y" V="-1.25"/>
        </Row>
      </Section>
    </Shape>
    <Shape ID="52" Type="Shape" Master="14">
      <Cell N="PinX" V="3.375" F="Inh"/>
      <Cell N="PinY" V="2.75" U="IN" F="Inh"/>
      <Cell N="Width" V="0.5" F="GUARD(EndX-BeginX)"/>
      <Cell N="Height" V="0.25" F="GUARD(0.25DL)"/>
      <Cell N="LocPinX" V="0.25" F="Inh"/>
      <Cell N="LocPinY" V="0.125" F="Inh"/>
      <Cell N="BeginX" V="3.125" F="PAR(PNT(Sheet.50!Connections.X4,Sheet.50!Connections.Y4))"/>
      <Cell N="BeginY" V="2.75" F="PAR(PNT(Sheet.50!Connections.X4,Sheet.50!Connections.Y4))"/>
      <Cell N="EndX" V="3.625" F="PAR(PNT(Sheet.38!Connections.X3,Sheet.38!Connections.Y3))"/>
      <Cell N="EndY" V="2.75" U="IN" F="PAR(PNT(Sheet.38!Connections.X3,Sheet.38!Connections.Y3))"/>
      <Cell N="LayerMember" V="0"/>
      <Cell N="BegTrigger" V="2" F="_XFTRIGGER(Sheet.50!EventXFMod)"/>
      <Cell N="EndTrigger" V="2" F="_XFTRIGGER(Sheet.38!EventXFMod)"/>
      <Cell N="TxtPinX" V="0.25" F="Inh"/>
      <Cell N="TxtPinY" V="0.125" F="Inh"/>
      <Cell N="TxtHeight" V="0.2444939358181424" F="Inh"/>
      <Cell N="TxtLocPinY" V="0.1222469679090712" F="Inh"/>
      <Section N="Control">
        <Row N="TextPosition">
          <Cell N="X" V="0.25"/>
          <Cell N="Y" V="0.125"/>
          <Cell N="XDyn" V="0.25" F="Inh"/>
          <Cell N="YDyn" V="0.125" F="Inh"/>
          <Cell N="XCon" V="0" F="Inh"/>
        </Row>
      </Section>
      <Section N="Geometry" IX="0">
        <Row T="MoveTo" IX="1">
          <Cell N="Y" V="0.125"/>
        </Row>
        <Row T="LineTo" IX="2">
          <Cell N="X" V="0.5"/>
          <Cell N="Y" V="0.125"/>
        </Row>
        <Row T="LineTo" IX="3" Del="1"/>
      </Section>
      <Text>Yes
</Text>
    </Shape>
    <Shape ID="53" Type="Shape" Master="14">
      <Cell N="PinX" V="2.125" F="Inh"/>
      <Cell N="PinY" V="3.625" U="IN" F="Inh"/>
      <Cell N="Width" V="-1" F="GUARD(EndX-BeginX)"/>
      <Cell N="Height" V="1.75" U="IN" F="GUARD(EndY-BeginY)"/>
      <Cell N="LocPinX" V="-0.5" F="Inh"/>
      <Cell N="LocPinY" V="0.875" U="IN" F="Inh"/>
      <Cell N="BeginX" V="2.625" F="PAR(PNT(Sheet.50!Connections.X3,Sheet.50!Connections.Y3))"/>
      <Cell N="BeginY" V="2.75" F="PAR(PNT(Sheet.50!Connections.X3,Sheet.50!Connections.Y3))"/>
      <Cell N="EndX" V="1.625" F="PAR(PNT(Sheet.40!Connections.X2,Sheet.40!Connections.Y2))"/>
      <Cell N="EndY" V="4.5" U="IN" F="PAR(PNT(Sheet.40!Connections.X2,Sheet.40!Connections.Y2))"/>
      <Cell N="LayerMember" V="0"/>
      <Cell N="BegTrigger" V="2" F="_XFTRIGGER(Sheet.50!EventXFMod)"/>
      <Cell N="EndTrigger" V="2" F="_XFTRIGGER(Sheet.40!EventXFMod)"/>
      <Cell N="TxtPinX" V="-0.125" F="Inh"/>
      <Cell N="TxtPinY" V="1.75" F="Inh"/>
      <Cell N="TxtHeight" V="0.2444939358181424" F="Inh"/>
      <Cell N="TxtLocPinY" V="0.1222469679090712" F="Inh"/>
      <Section N="Control">
        <Row N="TextPosition">
          <Cell N="X" V="-0.125"/>
          <Cell N="Y" V="1.75"/>
          <Cell N="XDyn" V="-0.125" F="Inh"/>
          <Cell N="YDyn" V="1.75" F="Inh"/>
          <Cell N="XCon" V="0" F="Inh"/>
        </Row>
      </Section>
      <Section N="Geometry" IX="0">
        <Row T="LineTo" IX="2">
          <Cell N="X" V="-0.125"/>
          <Cell N="Y" V="0"/>
        </Row>
        <Row T="LineTo" IX="3">
          <Cell N="X" V="-0.125"/>
          <Cell N="Y" V="2.25"/>
        </Row>
        <Row T="LineTo" IX="4">
          <Cell N="X" V="-1"/>
          <Cell N="Y" V="2.25"/>
        </Row>
        <Row T="LineTo" IX="5">
          <Cell N="X" V="-1"/>
          <Cell N="Y" V="1.75"/>
        </Row>
      </Section>
      <Text>No
</Text>
    </Shape>
    <Shape ID="55" Type="Shape" Master="16">
      <Cell N="PinX" V="6.375"/>
      <Cell N="PinY" V="2.75"/>
      <Cell N="TxtPinY" V="-0.1555813184950087" F="Inh"/>
      <Cell N="TxtWidth" V="1.686947702687283" F="Inh"/>
      <Cell N="TxtHeight" V="0.3111626369900173" F="Inh"/>
      <Cell N="TxtLocPinX" V="0.8434738513436416" F="Inh"/>
      <Cell N="TxtLocPinY" V="0.1555813184950087" F="Inh"/>
      <Text>Different Page access
</Text>
    </Shape>
    <Shape ID="56" Type="Shape" Master="14">
      <Cell N="PinX" V="5.625" F="Inh"/>
      <Cell N="PinY" V="2.75" U="IN" F="Inh"/>
      <Cell N="Height" V="0.25" F="GUARD(0.25DL)"/>
      <Cell N="LocPinY" V="0.125" F="Inh"/>
      <Cell N="BeginX" V="5.125" F="PAR(PNT(Sheet.38!Connections.X4,Sheet.38!Connections.Y4))"/>
      <Cell N="BeginY" V="2.75" U="IN" F="PAR(PNT(Sheet.38!Connections.X4,Sheet.38!Connections.Y4))"/>
      <Cell N="EndX" V="6.125" F="PAR(PNT(Sheet.55!Connections.X3,Sheet.55!Connections.Y3))"/>
      <Cell N="EndY" V="2.75" F="PAR(PNT(Sheet.55!Connections.X3,Sheet.55!Connections.Y3))"/>
      <Cell N="LayerMember" V="0"/>
      <Cell N="BegTrigger" V="2" F="_XFTRIGGER(Sheet.38!EventXFMod)"/>
      <Cell N="EndTrigger" V="2" F="_XFTRIGGER(Sheet.55!EventXFMod)"/>
      <Cell N="TxtPinX" V="0.5" F="Inh"/>
      <Cell N="TxtPinY" V="0.125" F="Inh"/>
      <Section N="Control">
        <Row N="TextPosition">
          <Cell N="X" V="0.5"/>
          <Cell N="Y" V="0.125"/>
          <Cell N="XDyn" V="0.5" F="Inh"/>
          <Cell N="YDyn" V="0.125" F="Inh"/>
        </Row>
      </Section>
      <Section N="Geometry" IX="0">
        <Row T="MoveTo" IX="1">
          <Cell N="Y" V="0.125"/>
        </Row>
        <Row T="LineTo" IX="2">
          <Cell N="X" V="1"/>
          <Cell N="Y" V="0.125"/>
        </Row>
        <Row T="LineTo" IX="3" Del="1"/>
      </Section>
    </Shape>
    <Shape ID="57" Type="Shape" Master="10">
      <Cell N="PinX" V="6.375"/>
      <Cell N="PinY" V="1.375"/>
      <Text>Profile
</Text>
    </Shape>
    <Shape ID="58" Type="Shape" Master="14">
      <Cell N="PinX" V="6.375" F="Inh"/>
      <Cell N="PinY" V="2.0625" U="IN" F="Inh"/>
      <Cell N="Width" V="0.25" F="GUARD(0.25DL)"/>
      <Cell N="Height" V="-0.875" U="IN" F="GUARD(EndY-BeginY)"/>
      <Cell N="LocPinX" V="0.125" F="Inh"/>
      <Cell N="LocPinY" V="-0.4375" U="IN" F="Inh"/>
      <Cell N="BeginX" V="6.375" F="PAR(PNT(Sheet.55!Connections.X1,Sheet.55!Connections.Y1))"/>
      <Cell N="BeginY" V="2.5" F="PAR(PNT(Sheet.55!Connections.X1,Sheet.55!Connections.Y1))"/>
      <Cell N="EndX" V="6.375" F="PAR(PNT(Sheet.57!Connections.X2,Sheet.57!Connections.Y2))"/>
      <Cell N="EndY" V="1.625" U="IN" F="PAR(PNT(Sheet.57!Connections.X2,Sheet.57!Connections.Y2))"/>
      <Cell N="LayerMember" V="0"/>
      <Cell N="BegTrigger" V="2" F="_XFTRIGGER(Sheet.55!EventXFMod)"/>
      <Cell N="EndTrigger" V="2" F="_XFTRIGGER(Sheet.57!EventXFMod)"/>
      <Cell N="TxtPinX" V="0.125" F="Inh"/>
      <Cell N="TxtPinY" V="-0.4375" F="Inh"/>
      <Section N="Control">
        <Row N="TextPosition">
          <Cell N="X" V="0.125"/>
          <Cell N="Y" V="-0.4375"/>
          <Cell N="XDyn" V="0.125" F="Inh"/>
          <Cell N="YDyn" V="-0.4375" F="Inh"/>
        </Row>
      </Section>
      <Section N="Geometry" IX="0">
        <Row T="MoveTo" IX="1">
          <Cell N="X" V="0.125"/>
        </Row>
        <Row T="LineTo" IX="2">
          <Cell N="X" V="0.125"/>
          <Cell N="Y" V="-0.875"/>
        </Row>
        <Row T="LineTo" IX="3" Del="1"/>
      </Section>
    </Shape>
    <Shape ID="60" Type="Shape" Master="14">
      <Cell N="PinX" V="6.375" F="Inh"/>
      <Cell N="PinY" V="1" F="Inh"/>
      <Cell N="Width" V="0.25" F="GUARD(0.25DL)"/>
      <Cell N="Height" V="-0.25" F="GUARD(EndY-BeginY)"/>
      <Cell N="LocPinX" V="0.125" F="Inh"/>
      <Cell N="LocPinY" V="-0.125" F="Inh"/>
      <Cell N="BeginX" V="6.375" F="_WALKGLUE(BegTrigger,EndTrigger,WalkPreference)"/>
      <Cell N="BeginY" V="1.125" F="_WALKGLUE(BegTrigger,EndTrigger,WalkPreference)"/>
      <Cell N="EndX" V="6.375" F="_WALKGLUE(EndTrigger,BegTrigger,WalkPreference)"/>
      <Cell N="EndY" V="0.875" F="_WALKGLUE(EndTrigger,BegTrigger,WalkPreference)"/>
      <Cell N="LayerMember" V="0"/>
      <Cell N="BegTrigger" V="2" F="_XFTRIGGER(Sheet.57!EventXFMod)"/>
      <Cell N="EndTrigger" V="2" F="_XFTRIGGER(Sheet.59!EventXFMod)"/>
      <Cell N="ConFixedCode" V="6"/>
      <Cell N="TxtPinX" V="0.125" F="Inh"/>
      <Cell N="TxtPinY" V="-0.125" F="Inh"/>
      <Section N="Control">
        <Row N="TextPosition">
          <Cell N="X" V="0.125"/>
          <Cell N="Y" V="-0.125"/>
          <Cell N="XDyn" V="0.125" F="Inh"/>
          <Cell N="YDyn" V="-0.125" F="Inh"/>
        </Row>
      </Section>
      <Section N="Geometry" IX="0">
        <Row T="MoveTo" IX="1">
          <Cell N="X" V="0.125"/>
        </Row>
        <Row T="LineTo" IX="2">
          <Cell N="X" V="0.125"/>
          <Cell N="Y" V="-0.25"/>
        </Row>
        <Row T="LineTo" IX="3" Del="1"/>
      </Section>
    </Shape>
    <Shape ID="59" Type="Shape" Master="10">
      <Cell N="PinX" V="6.375"/>
      <Cell N="PinY" V="0.625"/>
      <Text>Edit Profile
</Text>
    </Shape>
    <Shape ID="61" Type="Shape" Master="10">
      <Cell N="PinX" V="8.625"/>
      <Cell N="PinY" V="0.625"/>
      <Text>LogOut
</Text>
    </Shape>
    <Shape ID="62" Type="Shape" Master="14">
      <Cell N="PinX" V="7.875" F="Inh"/>
      <Cell N="PinY" V="1.125" U="IN" F="Inh"/>
      <Cell N="Width" V="1.5" F="GUARD(EndX-BeginX)"/>
      <Cell N="Height" V="-0.5" U="IN" F="GUARD(EndY-BeginY)"/>
      <Cell N="LocPinX" V="0.75" F="Inh"/>
      <Cell N="LocPinY" V="-0.25" U="IN" F="Inh"/>
      <Cell N="BeginX" V="7.125" F="_WALKGLUE(BegTrigger,EndTrigger,WalkPreference)"/>
      <Cell N="BeginY" V="1.375" F="_WALKGLUE(BegTrigger,EndTrigger,WalkPreference)"/>
      <Cell N="EndX" V="8.625" F="PAR(PNT(Sheet.61!Connections.X2,Sheet.61!Connections.Y2))"/>
      <Cell N="EndY" V="0.875" U="IN" F="PAR(PNT(Sheet.61!Connections.X2,Sheet.61!Connections.Y2))"/>
      <Cell N="LayerMember" V="0"/>
      <Cell N="BegTrigger" V="2" F="_XFTRIGGER(Sheet.57!EventXFMod)"/>
      <Cell N="EndTrigger" V="2" F="_XFTRIGGER(Sheet.61!EventXFMod)"/>
      <Cell N="ConFixedCode" V="4"/>
      <Cell N="TxtPinX" V="0.9994349951542855" F="Inh"/>
      <Cell N="TxtPinY" V="0" F="Inh"/>
      <Section N="Control">
        <Row N="TextPosition">
          <Cell N="X" V="0.9994349951542855"/>
          <Cell N="Y" V="0"/>
          <Cell N="XDyn" V="0.9994349951542855" F="Inh"/>
          <Cell N="YDyn" V="0" F="Inh"/>
        </Row>
      </Section>
      <Section N="Geometry" IX="0">
        <Row T="LineTo" IX="2">
          <Cell N="X" V="1.5"/>
          <Cell N="Y" V="0"/>
        </Row>
        <Row T="LineTo" IX="3">
          <Cell N="X" V="1.5"/>
          <Cell N="Y" V="-0.5"/>
        </Row>
      </Section>
    </Shape>
    <Shape ID="64" Type="Shape" Master="14">
      <Cell N="PinX" V="6.375" F="Inh"/>
      <Cell N="PinY" V="3.1875" F="Inh"/>
      <Cell N="Width" V="0.25" F="GUARD(0.25DL)"/>
      <Cell N="Height" V="0.375" F="GUARD(EndY-BeginY)"/>
      <Cell N="LocPinX" V="0.125" F="Inh"/>
      <Cell N="LocPinY" V="0.1875" F="Inh"/>
      <Cell N="BeginX" V="6.375" F="_WALKGLUE(BegTrigger,EndTrigger,WalkPreference)"/>
      <Cell N="BeginY" V="3" F="_WALKGLUE(BegTrigger,EndTrigger,WalkPreference)"/>
      <Cell N="EndX" V="6.375" F="_WALKGLUE(EndTrigger,BegTrigger,WalkPreference)"/>
      <Cell N="EndY" V="3.375" F="_WALKGLUE(EndTrigger,BegTrigger,WalkPreference)"/>
      <Cell N="LayerMember" V="0"/>
      <Cell N="BegTrigger" V="2" F="_XFTRIGGER(Sheet.55!EventXFMod)"/>
      <Cell N="EndTrigger" V="2" F="_XFTRIGGER(Sheet.63!EventXFMod)"/>
      <Cell N="ConFixedCode" V="6"/>
      <Cell N="TxtPinX" V="0.125" F="Inh"/>
      <Cell N="TxtPinY" V="0.1875" F="Inh"/>
      <Section N="Control">
        <Row N="TextPosition">
          <Cell N="X" V="0.125"/>
          <Cell N="Y" V="0.1875"/>
          <Cell N="XDyn" V="0.125" F="Inh"/>
          <Cell N="YDyn" V="0.1875" F="Inh"/>
        </Row>
      </Section>
      <Section N="Geometry" IX="0">
        <Row T="MoveTo" IX="1">
          <Cell N="X" V="0.125"/>
        </Row>
        <Row T="LineTo" IX="2">
          <Cell N="X" V="0.125"/>
          <Cell N="Y" V="0.375"/>
        </Row>
        <Row T="LineTo" IX="3" Del="1"/>
      </Section>
    </Shape>
    <Shape ID="63" Type="Shape" Master="10">
      <Cell N="PinX" V="6.375"/>
      <Cell N="PinY" V="3.625"/>
      <Text>Search
</Text>
    </Shape>
    <Shape ID="65" Type="Shape" Master="10">
      <Cell N="PinX" V="6.375"/>
      <Cell N="PinY" V="4.5"/>
      <Text>View Product
</Text>
    </Shape>
    <Shape ID="66" Type="Shape" Master="14">
      <Cell N="PinX" V="5" F="Inh"/>
      <Cell N="PinY" V="3.75" U="IN" F="Inh"/>
      <Cell N="Width" V="1.25" F="GUARD(EndX-BeginX)"/>
      <Cell N="Height" V="1.5" U="IN" F="GUARD(EndY-BeginY)"/>
      <Cell N="LocPinX" V="0.625" F="Inh"/>
      <Cell N="LocPinY" V="0.75" U="IN" F="Inh"/>
      <Cell N="BeginX" V="4.375" F="PAR(PNT(Sheet.38!Connections.X2,Sheet.38!Connections.Y2))"/>
      <Cell N="BeginY" V="3" U="IN" F="PAR(PNT(Sheet.38!Connections.X2,Sheet.38!Connections.Y2))"/>
      <Cell N="EndX" V="5.625" F="PAR(PNT(Sheet.65!Connections.X3,Sheet.65!Connections.Y3))"/>
      <Cell N="EndY" V="4.5" U="IN" F="PAR(PNT(Sheet.65!Connections.X3,Sheet.65!Connections.Y3))"/>
      <Cell N="LayerMember" V="0"/>
      <Cell N="BegTrigger" V="2" F="_XFTRIGGER(Sheet.38!EventXFMod)"/>
      <Cell N="EndTrigger" V="2" F="_XFTRIGGER(Sheet.65!EventXFMod)"/>
      <Cell N="TxtPinX" V="0.375" F="Inh"/>
      <Cell N="TxtPinY" V="1" F="Inh"/>
      <Section N="Control">
        <Row N="TextPosition">
          <Cell N="X" V="0.375"/>
          <Cell N="Y" V="1"/>
          <Cell N="XDyn" V="0.375" F="Inh"/>
          <Cell N="YDyn" V="1" F="Inh"/>
        </Row>
      </Section>
      <Section N="Geometry" IX="0">
        <Row T="LineTo" IX="2">
          <Cell N="Y" V="0.875"/>
        </Row>
        <Row T="LineTo" IX="3">
          <Cell N="X" V="0.375"/>
          <Cell N="Y" V="0.875"/>
        </Row>
        <Row T="LineTo" IX="4">
          <Cell N="X" V="0.375"/>
          <Cell N="Y" V="1.5"/>
        </Row>
        <Row T="LineTo" IX="5">
          <Cell N="X" V="1.25"/>
          <Cell N="Y" V="1.5"/>
        </Row>
      </Section>
    </Shape>
    <Shape ID="67" Type="Shape" Master="14">
      <Cell N="PinX" V="6.375" F="Inh"/>
      <Cell N="PinY" V="4.0625" U="IN" F="Inh"/>
      <Cell N="Width" V="0.25" F="GUARD(0.25DL)"/>
      <Cell N="Height" V="0.375" U="IN" F="GUARD(EndY-BeginY)"/>
      <Cell N="LocPinX" V="0.125" F="Inh"/>
      <Cell N="LocPinY" V="0.1875" U="IN" F="Inh"/>
      <Cell N="BeginX" V="6.375" F="PAR(PNT(Sheet.63!Connections.X2,Sheet.63!Connections.Y2))"/>
      <Cell N="BeginY" V="3.875" U="IN" F="PAR(PNT(Sheet.63!Connections.X2,Sheet.63!Connections.Y2))"/>
      <Cell N="EndX" V="6.375" F="PAR(PNT(Sheet.65!Connections.X1,Sheet.65!Connections.Y1))"/>
      <Cell N="EndY" V="4.25" U="IN" F="PAR(PNT(Sheet.65!Connections.X1,Sheet.65!Connections.Y1))"/>
      <Cell N="LayerMember" V="0"/>
      <Cell N="BegTrigger" V="2" F="_XFTRIGGER(Sheet.63!EventXFMod)"/>
      <Cell N="EndTrigger" V="2" F="_XFTRIGGER(Sheet.65!EventXFMod)"/>
      <Cell N="TxtPinX" V="0.125" F="Inh"/>
      <Cell N="TxtPinY" V="0.1875" F="Inh"/>
      <Section N="Control">
        <Row N="TextPosition">
          <Cell N="X" V="0.125"/>
          <Cell N="Y" V="0.1875"/>
          <Cell N="XDyn" V="0.125" F="Inh"/>
          <Cell N="YDyn" V="0.1875" F="Inh"/>
        </Row>
      </Section>
      <Section N="Geometry" IX="0">
        <Row T="MoveTo" IX="1">
          <Cell N="X" V="0.125"/>
        </Row>
        <Row T="LineTo" IX="2">
          <Cell N="X" V="0.125"/>
          <Cell N="Y" V="0.375"/>
        </Row>
        <Row T="LineTo" IX="3" Del="1"/>
      </Section>
    </Shape>
    <Shape ID="69" Type="Shape" Master="14">
      <Cell N="PinX" V="7.8125" F="Inh"/>
      <Cell N="PinY" V="2.1875" U="IN" F="Inh"/>
      <Cell N="Width" V="2.875" F="GUARD(EndX-BeginX)"/>
      <Cell N="Height" V="-0.625" U="IN" F="GUARD(EndY-BeginY)"/>
      <Cell N="LocPinX" V="1.4375" F="Inh"/>
      <Cell N="LocPinY" V="-0.3125" U="IN" F="Inh"/>
      <Cell N="BeginX" V="6.375" F="_WALKGLUE(BegTrigger,EndTrigger,WalkPreference)"/>
      <Cell N="BeginY" V="2.5" F="_WALKGLUE(BegTrigger,EndTrigger,WalkPreference)"/>
      <Cell N="EndX" V="9.25" F="PAR(PNT(Sheet.68!Connections.X3,Sheet.68!Connections.Y3))"/>
      <Cell N="EndY" V="1.875" U="IN" F="PAR(PNT(Sheet.68!Connections.X3,Sheet.68!Connections.Y3))"/>
      <Cell N="LayerMember" V="0"/>
      <Cell N="BegTrigger" V="2" F="_XFTRIGGER(Sheet.55!EventXFMod)"/>
      <Cell N="EndTrigger" V="2" F="_XFTRIGGER(Sheet.68!EventXFMod)"/>
      <Cell N="TxtPinX" V="1.134519029611437" F="Inh"/>
      <Cell N="TxtPinY" V="-0.625" F="Inh"/>
      <Cell N="ConFixedCode" V="4"/>
      <Section N="Control">
        <Row N="TextPosition">
          <Cell N="X" V="1.134519029611437"/>
          <Cell N="Y" V="-0.625"/>
          <Cell N="XDyn" V="1.134519029611437" F="Inh"/>
          <Cell N="YDyn" V="-0.625" F="Inh"/>
        </Row>
      </Section>
      <Section N="Geometry" IX="0">
        <Row T="LineTo" IX="2">
          <Cell N="Y" V="-0.625"/>
        </Row>
        <Row T="LineTo" IX="3">
          <Cell N="X" V="2.875"/>
          <Cell N="Y" V="-0.625"/>
        </Row>
      </Section>
    </Shape>
    <Shape ID="68" Type="Shape" Master="10">
      <Cell N="PinX" V="10"/>
      <Cell N="PinY" V="1.875"/>
      <Text>Cart
</Text>
    </Shape>
    <Shape ID="71" Type="Shape" Master="11">
      <Cell N="PinX" V="7.875"/>
      <Cell N="PinY" V="7.375"/>
    </Shape>
    <Shape ID="72" Type="Shape" Master="14">
      <Cell N="PinX" V="7.125" F="Inh"/>
      <Cell N="PinY" V="6.125" F="Inh"/>
      <Cell N="Width" V="1.5" F="GUARD(EndX-BeginX)"/>
      <Cell N="Height" V="2.75" F="GUARD(EndY-BeginY)"/>
      <Cell N="LocPinX" V="0.75" F="Inh"/>
      <Cell N="LocPinY" V="1.375" F="Inh"/>
      <Cell N="BeginX" V="6.375" F="_WALKGLUE(BegTrigger,EndTrigger,WalkPreference)"/>
      <Cell N="BeginY" V="4.75" F="_WALKGLUE(BegTrigger,EndTrigger,WalkPreference)"/>
      <Cell N="EndX" V="7.875" F="PAR(PNT(Sheet.71!Connections.X1,Sheet.71!Connections.Y1))"/>
      <Cell N="EndY" V="7.5" F="PAR(PNT(Sheet.71!Connections.X1,Sheet.71!Connections.Y1))"/>
      <Cell N="LayerMember" V="0"/>
      <Cell N="BegTrigger" V="2" F="_XFTRIGGER(Sheet.65!EventXFMod)"/>
      <Cell N="EndTrigger" V="2" F="_XFTRIGGER(Sheet.71!EventXFMod)"/>
      <Cell N="TxtPinY" V="2.625" F="Inh"/>
      <Section N="Control">
        <Row N="TextPosition">
          <Cell N="Y" V="2.625"/>
          <Cell N="YDyn" V="2.625" F="Inh"/>
        </Row>
      </Section>
      <Section N="Geometry" IX="0">
        <Row T="LineTo" IX="2">
          <Cell N="Y" V="3.25"/>
        </Row>
        <Row T="LineTo" IX="3">
          <Cell N="X" V="1.5"/>
          <Cell N="Y" V="3.25"/>
        </Row>
        <Row T="LineTo" IX="4">
          <Cell N="X" V="1.5"/>
          <Cell N="Y" V="2.75"/>
        </Row>
      </Section>
    </Shape>
    <Shape ID="73" Type="Shape" Master="10">
      <Cell N="PinX" V="8.875"/>
      <Cell N="PinY" V="6"/>
      <Text>Add to cart
</Text>
    </Shape>
    <Shape ID="75" NameU="Action.75" Name="Action.75" Type="Shape" Master="10">
      <Cell N="PinX" V="7.3125"/>
      <Cell N="PinY" V="6"/>
      <Cell N="Height" V="0.5111641628689236" F="Inh"/>
      <Cell N="LocPinY" V="0.2555820814344618" F="Inh"/>
      <Section N="Connection">
        <Row IX="0">
          <Cell N="Y" V="0" F="Inh"/>
        </Row>
        <Row IX="1">
          <Cell N="Y" V="0.5111641628689236" F="Inh"/>
        </Row>
        <Row IX="2">
          <Cell N="Y" V="0.2555820814344618" F="Inh"/>
        </Row>
        <Row IX="3">
          <Cell N="Y" V="0.2555820814344618" F="Inh"/>
        </Row>
      </Section>
      <Section N="Geometry" IX="0">
        <Row T="MoveTo" IX="1">
          <Cell N="Y" V="0" F="Inh"/>
        </Row>
        <Row T="LineTo" IX="2">
          <Cell N="Y" V="0" F="Inh"/>
        </Row>
        <Row T="LineTo" IX="3">
          <Cell N="Y" V="0.5111641628689236" F="Inh"/>
        </Row>
        <Row T="LineTo" IX="4">
          <Cell N="Y" V="0.5111641628689236" F="Inh"/>
        </Row>
        <Row T="LineTo" IX="5">
          <Cell N="Y" V="0" F="Inh"/>
        </Row>
      </Section>
      <Text>Add to wishlist
</Text>
    </Shape>
    <Shape ID="78" Type="Shape" Master="14">
      <Cell N="PinX" V="8.375" F="Inh"/>
      <Cell N="PinY" V="6.75" U="IN" F="Inh"/>
      <Cell N="Height" V="-1" U="IN" F="GUARD(EndY-BeginY)"/>
      <Cell N="LocPinY" V="-0.5" U="IN" F="Inh"/>
      <Cell N="BeginX" V="7.875" F="PAR(PNT(Sheet.71!Connections.X3,Sheet.71!Connections.Y3))"/>
      <Cell N="BeginY" V="7.25" F="PAR(PNT(Sheet.71!Connections.X3,Sheet.71!Connections.Y3))"/>
      <Cell N="EndX" V="8.875" F="PAR(PNT(Sheet.73!Connections.X2,Sheet.73!Connections.Y2))"/>
      <Cell N="EndY" V="6.25" U="IN" F="PAR(PNT(Sheet.73!Connections.X2,Sheet.73!Connections.Y2))"/>
      <Cell N="LayerMember" V="0"/>
      <Cell N="BegTrigger" V="2" F="_XFTRIGGER(Sheet.71!EventXFMod)"/>
      <Cell N="EndTrigger" V="2" F="_XFTRIGGER(Sheet.73!EventXFMod)"/>
      <Cell N="TxtPinX" V="0.5" F="Inh"/>
      <Cell N="TxtPinY" V="-0.5" F="Inh"/>
      <Section N="Control">
        <Row N="TextPosition">
          <Cell N="X" V="0.5"/>
          <Cell N="Y" V="-0.5"/>
          <Cell N="XDyn" V="0.5" F="Inh"/>
          <Cell N="YDyn" V="-0.5" F="Inh"/>
        </Row>
      </Section>
      <Section N="Geometry" IX="0">
        <Row T="LineTo" IX="2">
          <Cell N="Y" V="-0.5"/>
        </Row>
        <Row T="LineTo" IX="3">
          <Cell N="Y" V="-0.5"/>
        </Row>
        <Row T="LineTo" IX="4">
          <Cell N="X" V="1"/>
          <Cell N="Y" V="-1"/>
        </Row>
      </Section>
    </Shape>
    <Shape ID="79" Type="Shape" Master="14">
      <Cell N="PinX" V="7.46875" F="Inh"/>
      <Cell N="PinY" V="6.752791040717231" F="Inh"/>
      <Cell N="Width" V="-0.3125" F="GUARD(EndX-BeginX)"/>
      <Cell N="Height" V="-0.9944179185655377" F="GUARD(EndY-BeginY)"/>
      <Cell N="LocPinX" V="-0.15625" F="Inh"/>
      <Cell N="LocPinY" V="-0.4972089592827689" F="Inh"/>
      <Cell N="BeginX" V="7.625" F="PAR(PNT(Sheet.71!Connections.X2,Sheet.71!Connections.Y2))"/>
      <Cell N="BeginY" V="7.25" F="PAR(PNT(Sheet.71!Connections.X2,Sheet.71!Connections.Y2))"/>
      <Cell N="EndX" V="7.3125" F="PAR(PNT(Sheet.75!Connections.X2,Sheet.75!Connections.Y2))"/>
      <Cell N="EndY" V="6.255582081434462" F="PAR(PNT(Sheet.75!Connections.X2,Sheet.75!Connections.Y2))"/>
      <Cell N="LayerMember" V="0"/>
      <Cell N="BegTrigger" V="2" F="_XFTRIGGER(Sheet.71!EventXFMod)"/>
      <Cell N="EndTrigger" V="2" F="_XFTRIGGER(Sheet.75!EventXFMod)"/>
      <Cell N="TxtPinX" V="-0.1534589592827693" F="Inh"/>
      <Cell N="TxtPinY" V="-0.5" F="Inh"/>
      <Section N="Control">
        <Row N="TextPosition">
          <Cell N="X" V="-0.1534589592827693"/>
          <Cell N="Y" V="-0.5"/>
          <Cell N="XDyn" V="-0.1534589592827693" F="Inh"/>
          <Cell N="YDyn" V="-0.5" F="Inh"/>
        </Row>
      </Section>
      <Section N="Geometry" IX="0">
        <Row T="LineTo" IX="2">
          <Cell N="Y" V="-0.5"/>
        </Row>
        <Row T="LineTo" IX="3">
          <Cell N="X" V="-0.3125"/>
          <Cell N="Y" V="-0.5"/>
        </Row>
        <Row T="LineTo" IX="4">
          <Cell N="X" V="-0.3125"/>
          <Cell N="Y" V="-0.9944179185655386"/>
        </Row>
      </Section>
    </Shape>
    <Shape ID="80" Type="Shape" Master="10">
      <Cell N="PinX" V="11"/>
      <Cell N="PinY" V="6.75"/>
      <Text>Buy Now
</Text>
    </Shape>
    <Shape ID="81" Type="Shape" Master="14">
      <Cell N="PinX" V="9.5625" F="Inh"/>
      <Cell N="PinY" V="7.125" U="IN" F="Inh"/>
      <Cell N="Width" V="2.875" F="GUARD(EndX-BeginX)"/>
      <Cell N="Height" V="-0.25" U="IN" F="GUARD(EndY-BeginY)"/>
      <Cell N="LocPinX" V="1.4375" F="Inh"/>
      <Cell N="LocPinY" V="-0.125" U="IN" F="Inh"/>
      <Cell N="BeginX" V="8.125" F="PAR(PNT(Sheet.71!Connections.X4,Sheet.71!Connections.Y4))"/>
      <Cell N="BeginY" V="7.25" F="PAR(PNT(Sheet.71!Connections.X4,Sheet.71!Connections.Y4))"/>
      <Cell N="EndX" V="11" F="PAR(PNT(Sheet.80!Connections.X2,Sheet.80!Connections.Y2))"/>
      <Cell N="EndY" V="7" U="IN" F="PAR(PNT(Sheet.80!Connections.X2,Sheet.80!Connections.Y2))"/>
      <Cell N="LayerMember" V="0"/>
      <Cell N="BegTrigger" V="2" F="_XFTRIGGER(Sheet.71!EventXFMod)"/>
      <Cell N="EndTrigger" V="2" F="_XFTRIGGER(Sheet.80!EventXFMod)"/>
      <Cell N="TxtPinX" V="1.46875" F="Inh"/>
      <Cell N="TxtPinY" V="-0.09375" F="Inh"/>
      <Section N="Control">
        <Row N="TextPosition">
          <Cell N="X" V="1.46875"/>
          <Cell N="Y" V="-0.09375"/>
          <Cell N="XDyn" V="1.46875" F="Inh"/>
          <Cell N="YDyn" V="-0.09375" F="Inh"/>
        </Row>
      </Section>
      <Section N="Geometry" IX="0">
        <Row T="LineTo" IX="2">
          <Cell N="Y" V="-0.09375"/>
        </Row>
        <Row T="LineTo" IX="3">
          <Cell N="X" V="2.875"/>
          <Cell N="Y" V="-0.09375"/>
        </Row>
        <Row T="LineTo" IX="4">
          <Cell N="X" V="2.875"/>
          <Cell N="Y" V="-0.25"/>
        </Row>
      </Section>
    </Shape>
    <Shape ID="82" Type="Shape" Master="10">
      <Cell N="PinX" V="8"/>
      <Cell N="PinY" V="3.625"/>
      <Text>WishList
</Text>
    </Shape>
    <Shape ID="83" Type="Shape" Master="14">
      <Cell N="PinX" V="7.3125" F="Inh"/>
      <Cell N="PinY" V="3.0625" U="IN" F="Inh"/>
      <Cell N="Width" V="1.375" F="GUARD(EndX-BeginX)"/>
      <Cell N="Height" V="0.625" U="IN" F="GUARD(EndY-BeginY)"/>
      <Cell N="LocPinX" V="0.6875" F="Inh"/>
      <Cell N="LocPinY" V="0.3125" U="IN" F="Inh"/>
      <Cell N="BeginX" V="6.625" F="PAR(PNT(Sheet.55!Connections.X4,Sheet.55!Connections.Y4))"/>
      <Cell N="BeginY" V="2.75" F="PAR(PNT(Sheet.55!Connections.X4,Sheet.55!Connections.Y4))"/>
      <Cell N="EndX" V="8" F="PAR(PNT(Sheet.82!Connections.X1,Sheet.82!Connections.Y1))"/>
      <Cell N="EndY" V="3.375" U="IN" F="PAR(PNT(Sheet.82!Connections.X1,Sheet.82!Connections.Y1))"/>
      <Cell N="LayerMember" V="0"/>
      <Cell N="BegTrigger" V="2" F="_XFTRIGGER(Sheet.55!EventXFMod)"/>
      <Cell N="EndTrigger" V="2" F="_XFTRIGGER(Sheet.82!EventXFMod)"/>
      <Cell N="TxtPinX" V="1" F="Inh"/>
      <Cell N="TxtPinY" V="0" F="Inh"/>
      <Section N="Control">
        <Row N="TextPosition">
          <Cell N="X" V="1"/>
          <Cell N="Y" V="0"/>
          <Cell N="XDyn" V="1" F="Inh"/>
          <Cell N="YDyn" V="0" F="Inh"/>
        </Row>
      </Section>
      <Section N="Geometry" IX="0">
        <Row T="LineTo" IX="2">
          <Cell N="X" V="1.375"/>
          <Cell N="Y" V="0"/>
        </Row>
        <Row T="LineTo" IX="3">
          <Cell N="X" V="1.375"/>
          <Cell N="Y" V="0.625"/>
        </Row>
      </Section>
    </Shape>
    <Shape ID="85" Type="Shape" Master="10">
      <Cell N="PinX" V="12.5"/>
      <Cell N="PinY" V="5.244417918565538"/>
      <Cell N="Height" V="0.5111641628689236" F="Inh"/>
      <Cell N="LocPinY" V="0.2555820814344618" F="Inh"/>
      <Section N="Connection">
        <Row IX="0">
          <Cell N="Y" V="0" F="Inh"/>
        </Row>
        <Row IX="1">
          <Cell N="Y" V="0.5111641628689236" F="Inh"/>
        </Row>
        <Row IX="2">
          <Cell N="Y" V="0.2555820814344618" F="Inh"/>
        </Row>
        <Row IX="3">
          <Cell N="Y" V="0.2555820814344618" F="Inh"/>
        </Row>
      </Section>
      <Section N="Geometry" IX="0">
        <Row T="MoveTo" IX="1">
          <Cell N="Y" V="0" F="Inh"/>
        </Row>
        <Row T="LineTo" IX="2">
          <Cell N="Y" V="0" F="Inh"/>
        </Row>
        <Row T="LineTo" IX="3">
          <Cell N="Y" V="0.5111641628689236" F="Inh"/>
        </Row>
        <Row T="LineTo" IX="4">
          <Cell N="Y" V="0.5111641628689236" F="Inh"/>
        </Row>
        <Row T="LineTo" IX="5">
          <Cell N="Y" V="0" F="Inh"/>
        </Row>
      </Section>
      <Text>Proceed to Checkout
</Text>
    </Shape>
    <Shape ID="89" NameU="Action.89" Name="Action.89" Type="Shape" Master="10">
      <Cell N="PinX" V="10"/>
      <Cell N="PinY" V="2.75"/>
      <Text>Product in cart
</Text>
    </Shape>
    <Shape ID="90" Type="Shape" Master="14">
      <Cell N="PinX" V="10" F="Inh"/>
      <Cell N="PinY" V="2.3125" U="IN" F="Inh"/>
      <Cell N="Width" V="0.25" F="GUARD(0.25DL)"/>
      <Cell N="Height" V="0.375" U="IN" F="GUARD(EndY-BeginY)"/>
      <Cell N="LocPinX" V="0.125" F="Inh"/>
      <Cell N="LocPinY" V="0.1875" U="IN" F="Inh"/>
      <Cell N="BeginX" V="10" F="PAR(PNT(Sheet.68!Connections.X2,Sheet.68!Connections.Y2))"/>
      <Cell N="BeginY" V="2.125" U="IN" F="PAR(PNT(Sheet.68!Connections.X2,Sheet.68!Connections.Y2))"/>
      <Cell N="EndX" V="10" F="PAR(PNT(Sheet.89!Connections.X1,Sheet.89!Connections.Y1))"/>
      <Cell N="EndY" V="2.5" U="IN" F="PAR(PNT(Sheet.89!Connections.X1,Sheet.89!Connections.Y1))"/>
      <Cell N="LayerMember" V="0"/>
      <Cell N="BegTrigger" V="2" F="_XFTRIGGER(Sheet.68!EventXFMod)"/>
      <Cell N="EndTrigger" V="2" F="_XFTRIGGER(Sheet.89!EventXFMod)"/>
      <Cell N="TxtPinX" V="0.125" F="Inh"/>
      <Cell N="TxtPinY" V="0.1875" F="Inh"/>
      <Section N="Control">
        <Row N="TextPosition">
          <Cell N="X" V="0.125"/>
          <Cell N="Y" V="0.1875"/>
          <Cell N="XDyn" V="0.125" F="Inh"/>
          <Cell N="YDyn" V="0.1875" F="Inh"/>
        </Row>
      </Section>
      <Section N="Geometry" IX="0">
        <Row T="MoveTo" IX="1">
          <Cell N="X" V="0.125"/>
        </Row>
        <Row T="LineTo" IX="2">
          <Cell N="X" V="0.125"/>
          <Cell N="Y" V="0.375"/>
        </Row>
        <Row T="LineTo" IX="3" Del="1"/>
      </Section>
    </Shape>
    <Shape ID="92" Type="Shape" Master="10">
      <Cell N="PinX" V="8"/>
      <Cell N="PinY" V="4.5"/>
      <Text>Wishlist Products
</Text>
    </Shape>
    <Shape ID="94" Type="Shape" Master="14">
      <Cell N="PinX" V="8" F="Inh"/>
      <Cell N="PinY" V="4.0625" U="IN" F="Inh"/>
      <Cell N="Width" V="0.25" F="GUARD(0.25DL)"/>
      <Cell N="Height" V="0.375" U="IN" F="GUARD(EndY-BeginY)"/>
      <Cell N="LocPinX" V="0.125" F="Inh"/>
      <Cell N="LocPinY" V="0.1875" U="IN" F="Inh"/>
      <Cell N="BeginX" V="8" F="PAR(PNT(Sheet.82!Connections.X2,Sheet.82!Connections.Y2))"/>
      <Cell N="BeginY" V="3.875" U="IN" F="PAR(PNT(Sheet.82!Connections.X2,Sheet.82!Connections.Y2))"/>
      <Cell N="EndX" V="8" F="PAR(PNT(Sheet.92!Connections.X1,Sheet.92!Connections.Y1))"/>
      <Cell N="EndY" V="4.25" U="IN" F="PAR(PNT(Sheet.92!Connections.X1,Sheet.92!Connections.Y1))"/>
      <Cell N="LayerMember" V="0"/>
      <Cell N="BegTrigger" V="2" F="_XFTRIGGER(Sheet.82!EventXFMod)"/>
      <Cell N="EndTrigger" V="2" F="_XFTRIGGER(Sheet.92!EventXFMod)"/>
      <Cell N="TxtPinX" V="0.125" F="Inh"/>
      <Cell N="TxtPinY" V="0.1875" F="Inh"/>
      <Section N="Control">
        <Row N="TextPosition">
          <Cell N="X" V="0.125"/>
          <Cell N="Y" V="0.1875"/>
          <Cell N="XDyn" V="0.125" F="Inh"/>
          <Cell N="YDyn" V="0.1875" F="Inh"/>
        </Row>
      </Section>
      <Section N="Geometry" IX="0">
        <Row T="MoveTo" IX="1">
          <Cell N="X" V="0.125"/>
        </Row>
        <Row T="LineTo" IX="2">
          <Cell N="X" V="0.125"/>
          <Cell N="Y" V="0.375"/>
        </Row>
        <Row T="LineTo" IX="3" Del="1"/>
      </Section>
    </Shape>
    <Shape ID="95" Type="Shape" Master="14">
      <Cell N="PinX" V="8.4375" F="Inh"/>
      <Cell N="PinY" V="5.25" U="IN" F="Inh"/>
      <Cell N="Width" V="0.875" F="GUARD(EndX-BeginX)"/>
      <Cell N="Height" V="1" U="IN" F="GUARD(EndY-BeginY)"/>
      <Cell N="LocPinX" V="0.4375" F="Inh"/>
      <Cell N="LocPinY" V="0.5" U="IN" F="Inh"/>
      <Cell N="BeginX" V="8" F="PAR(PNT(Sheet.92!Connections.X2,Sheet.92!Connections.Y2))"/>
      <Cell N="BeginY" V="4.75" U="IN" F="PAR(PNT(Sheet.92!Connections.X2,Sheet.92!Connections.Y2))"/>
      <Cell N="EndX" V="8.875" F="PAR(PNT(Sheet.73!Connections.X1,Sheet.73!Connections.Y1))"/>
      <Cell N="EndY" V="5.75" U="IN" F="PAR(PNT(Sheet.73!Connections.X1,Sheet.73!Connections.Y1))"/>
      <Cell N="LayerMember" V="0"/>
      <Cell N="BegTrigger" V="2" F="_XFTRIGGER(Sheet.92!EventXFMod)"/>
      <Cell N="EndTrigger" V="2" F="_XFTRIGGER(Sheet.73!EventXFMod)"/>
      <Cell N="TxtPinX" V="0.4375" F="Inh"/>
      <Cell N="TxtPinY" V="0.5" F="Inh"/>
      <Section N="Control">
        <Row N="TextPosition">
          <Cell N="X" V="0.4375"/>
          <Cell N="Y" V="0.5"/>
          <Cell N="XDyn" V="0.4375" F="Inh"/>
          <Cell N="YDyn" V="0.5" F="Inh"/>
        </Row>
      </Section>
      <Section N="Geometry" IX="0">
        <Row T="LineTo" IX="2">
          <Cell N="Y" V="0.5"/>
        </Row>
        <Row T="LineTo" IX="3">
          <Cell N="X" V="0.875"/>
          <Cell N="Y" V="0.5"/>
        </Row>
        <Row T="LineTo" IX="4">
          <Cell N="X" V="0.875"/>
          <Cell N="Y" V="1"/>
        </Row>
      </Section>
    </Shape>
    <Shape ID="97" Type="Shape" Master="13">
      <Cell N="PinX" V="10.25"/>
      <Cell N="PinY" V="4.363835837131077"/>
    </Shape>
    <Shape ID="98" Type="Shape" Master="14">
      <Cell N="PinX" V="10.75" F="Inh"/>
      <Cell N="PinY" V="5.494417918565539" U="IN" F="Inh"/>
      <Cell N="Width" V="-0.5000000000000018" F="GUARD(EndX-BeginX)"/>
      <Cell N="Height" V="-2.011164162868923" U="IN" F="GUARD(EndY-BeginY)"/>
      <Cell N="LocPinX" V="-0.2500000000000009" F="Inh"/>
      <Cell N="LocPinY" V="-1.005582081434461" U="IN" F="Inh"/>
      <Cell N="BeginX" V="11" F="PAR(PNT(Sheet.80!Connections.X1,Sheet.80!Connections.Y1))"/>
      <Cell N="BeginY" V="6.5" U="IN" F="PAR(PNT(Sheet.80!Connections.X1,Sheet.80!Connections.Y1))"/>
      <Cell N="EndX" V="10.5" F="PAR(PNT(Sheet.97!Connections.X3,Sheet.97!Connections.Y3))"/>
      <Cell N="EndY" V="4.488835837131077" F="PAR(PNT(Sheet.97!Connections.X3,Sheet.97!Connections.Y3))"/>
      <Cell N="LayerMember" V="0"/>
      <Cell N="BegTrigger" V="2" F="_XFTRIGGER(Sheet.80!EventXFMod)"/>
      <Cell N="EndTrigger" V="2" F="_XFTRIGGER(Sheet.97!EventXFMod)"/>
      <Cell N="TxtPinX" V="-0.5000000000000018" F="Inh"/>
      <Cell N="TxtPinY" V="-0.7555820814344605" F="Inh"/>
      <Section N="Control">
        <Row N="TextPosition">
          <Cell N="X" V="-0.5000000000000018"/>
          <Cell N="Y" V="-0.7555820814344605"/>
          <Cell N="XDyn" V="-0.5000000000000018" F="Inh"/>
          <Cell N="YDyn" V="-0.7555820814344605" F="Inh"/>
        </Row>
      </Section>
      <Section N="Geometry" IX="0">
        <Row T="LineTo" IX="2">
          <Cell N="Y" V="-0.5"/>
        </Row>
        <Row T="LineTo" IX="3">
          <Cell N="X" V="-0.5000000000000018"/>
          <Cell N="Y" V="-0.5"/>
        </Row>
        <Row T="LineTo" IX="4">
          <Cell N="X" V="-0.5000000000000018"/>
          <Cell N="Y" V="-2.011164162868923"/>
        </Row>
      </Section>
    </Shape>
    <Shape ID="99" Type="Shape" Master="14">
      <Cell N="PinX" V="10" F="Inh"/>
      <Cell N="PinY" V="3.744417918565539" U="IN" F="Inh"/>
      <Cell N="Width" V="0.25" F="GUARD(0.25DL)"/>
      <Cell N="Height" V="1.488835837131077" U="IN" F="GUARD(EndY-BeginY)"/>
      <Cell N="LocPinX" V="0.125" F="Inh"/>
      <Cell N="LocPinY" V="0.7444179185655386" U="IN" F="Inh"/>
      <Cell N="BeginX" V="10" F="PAR(PNT(Sheet.89!Connections.X2,Sheet.89!Connections.Y2))"/>
      <Cell N="BeginY" V="3" U="IN" F="PAR(PNT(Sheet.89!Connections.X2,Sheet.89!Connections.Y2))"/>
      <Cell N="EndX" V="10" F="PAR(PNT(Sheet.97!Connections.X1,Sheet.97!Connections.Y1))"/>
      <Cell N="EndY" V="4.488835837131077" F="PAR(PNT(Sheet.97!Connections.X1,Sheet.97!Connections.Y1))"/>
      <Cell N="LayerMember" V="0"/>
      <Cell N="BegTrigger" V="2" F="_XFTRIGGER(Sheet.89!EventXFMod)"/>
      <Cell N="EndTrigger" V="2" F="_XFTRIGGER(Sheet.97!EventXFMod)"/>
      <Cell N="TxtPinX" V="-0.625" F="Inh"/>
      <Cell N="TxtPinY" V="1.244417918565539" F="Inh"/>
      <Section N="Control">
        <Row N="TextPosition">
          <Cell N="X" V="-0.625"/>
          <Cell N="Y" V="1.244417918565539"/>
          <Cell N="XDyn" V="-0.625" F="Inh"/>
          <Cell N="YDyn" V="1.244417918565539" F="Inh"/>
        </Row>
      </Section>
      <Section N="Geometry" IX="0">
        <Row T="MoveTo" IX="1">
          <Cell N="X" V="0.125"/>
        </Row>
        <Row T="LineTo" IX="2">
          <Cell N="X" V="0.125"/>
          <Cell N="Y" V="0.5"/>
        </Row>
        <Row T="LineTo" IX="3">
          <Cell N="X" V="-0.625"/>
          <Cell N="Y" V="0.5"/>
        </Row>
        <Row T="LineTo" IX="4">
          <Cell N="X" V="-0.625"/>
          <Cell N="Y" V="1.988835837131077"/>
        </Row>
        <Row T="LineTo" IX="5">
          <Cell N="X" V="0.125"/>
          <Cell N="Y" V="1.988835837131077"/>
        </Row>
        <Row T="LineTo" IX="6">
          <Cell N="X" V="0.125"/>
          <Cell N="Y" V="1.488835837131077"/>
        </Row>
      </Section>
    </Shape>
    <Shape ID="100" Type="Shape" Master="14">
      <Cell N="PinX" V="11" F="Inh"/>
      <Cell N="PinY" V="4.741626877848307" F="Inh"/>
      <Cell N="Width" V="1.5" F="GUARD(EndX-BeginX)"/>
      <Cell N="Height" V="1.00558208143446" F="GUARD(EndY-BeginY)"/>
      <Cell N="LocPinX" V="0.7499999999999991" F="Inh"/>
      <Cell N="LocPinY" V="0.5027910407172298" F="Inh"/>
      <Cell N="BeginX" V="10.25" F="PAR(PNT(Sheet.97!Connections.X4,Sheet.97!Connections.Y4))"/>
      <Cell N="BeginY" V="4.238835837131077" F="PAR(PNT(Sheet.97!Connections.X4,Sheet.97!Connections.Y4))"/>
      <Cell N="EndX" V="11.75" F="PAR(PNT(Sheet.85!Connections.X3,Sheet.85!Connections.Y3))"/>
      <Cell N="EndY" V="5.244417918565537" F="PAR(PNT(Sheet.85!Connections.X3,Sheet.85!Connections.Y3))"/>
      <Cell N="LayerMember" V="0"/>
      <Cell N="BegTrigger" V="2" F="_XFTRIGGER(Sheet.97!EventXFMod)"/>
      <Cell N="EndTrigger" V="2" F="_XFTRIGGER(Sheet.85!EventXFMod)"/>
      <Cell N="TxtPinX" V="0.9999999999999982" F="Inh"/>
      <Cell N="TxtPinY" V="-0.2472089592827693" F="Inh"/>
      <Section N="Control">
        <Row N="TextPosition">
          <Cell N="X" V="0.9999999999999982"/>
          <Cell N="Y" V="-0.2472089592827693"/>
          <Cell N="XDyn" V="0.9999999999999982" F="Inh"/>
          <Cell N="YDyn" V="-0.2472089592827693" F="Inh"/>
        </Row>
      </Section>
      <Section N="Geometry" IX="0">
        <Row T="LineTo" IX="2">
          <Cell N="Y" V="-0.5"/>
        </Row>
        <Row T="LineTo" IX="3">
          <Cell N="X" V="0.9999999999999982"/>
          <Cell N="Y" V="-0.5"/>
        </Row>
        <Row T="LineTo" IX="4">
          <Cell N="X" V="0.9999999999999982"/>
          <Cell N="Y" V="1.00558208143446"/>
        </Row>
        <Row T="LineTo" IX="5">
          <Cell N="X" V="1.5"/>
          <Cell N="Y" V="1.00558208143446"/>
        </Row>
      </Section>
    </Shape>
    <Shape ID="103" Type="Shape" Master="14">
      <Cell N="PinX" V="12.5" F="Inh"/>
      <Cell N="PinY" V="4.863835837131076" F="Inh"/>
      <Cell N="Width" V="0.25" F="GUARD(0.25DL)"/>
      <Cell N="Height" V="-0.25" F="GUARD(-0.25DL)"/>
      <Cell N="LocPinX" V="0.125" F="Inh"/>
      <Cell N="LocPinY" V="-0.125" F="Inh"/>
      <Cell N="BeginX" V="12.5" F="_WALKGLUE(BegTrigger,EndTrigger,WalkPreference)"/>
      <Cell N="BeginY" V="4.988835837131076" F="_WALKGLUE(BegTrigger,EndTrigger,WalkPreference)"/>
      <Cell N="EndX" V="12.5" F="_WALKGLUE(EndTrigger,BegTrigger,WalkPreference)"/>
      <Cell N="EndY" V="4.738835837131077" F="_WALKGLUE(EndTrigger,BegTrigger,WalkPreference)"/>
      <Cell N="LayerMember" V="0"/>
      <Cell N="BegTrigger" V="2" F="_XFTRIGGER(Sheet.85!EventXFMod)"/>
      <Cell N="EndTrigger" V="2" F="_XFTRIGGER(Sheet.102!EventXFMod)"/>
      <Cell N="ConFixedCode" V="6"/>
      <Cell N="TxtPinX" V="0.125" F="Inh"/>
      <Cell N="TxtPinY" V="-0.125" F="Inh"/>
      <Section N="Control">
        <Row N="TextPosition">
          <Cell N="X" V="0.125"/>
          <Cell N="Y" V="-0.125"/>
          <Cell N="XDyn" V="0.125" F="Inh"/>
          <Cell N="YDyn" V="-0.125" F="Inh"/>
        </Row>
      </Section>
      <Section N="Geometry" IX="0">
        <Row T="MoveTo" IX="1">
          <Cell N="X" V="0.125"/>
          <Cell N="Y" V="-8.881784197001252E-16"/>
        </Row>
        <Row T="LineTo" IX="2">
          <Cell N="X" V="0.125"/>
          <Cell N="Y" V="-0.2499999999999991"/>
        </Row>
        <Row T="LineTo" IX="3" Del="1"/>
      </Section>
    </Shape>
    <Shape ID="102" Type="Shape" Master="10">
      <Cell N="PinX" V="12.5"/>
      <Cell N="PinY" V="4.488835837131077"/>
      <Text>Add details
</Text>
    </Shape>
    <Shape ID="105" Type="Shape" Master="14">
      <Cell N="PinX" V="12.5" F="Inh"/>
      <Cell N="PinY" V="4.113835837131078" F="Inh"/>
      <Cell N="Width" V="0.25" F="GUARD(0.25DL)"/>
      <Cell N="Height" V="-0.25" F="GUARD(-0.25DL)"/>
      <Cell N="LocPinX" V="0.125" F="Inh"/>
      <Cell N="LocPinY" V="-0.125" F="Inh"/>
      <Cell N="BeginX" V="12.5" F="_WALKGLUE(BegTrigger,EndTrigger,WalkPreference)"/>
      <Cell N="BeginY" V="4.238835837131077" F="_WALKGLUE(BegTrigger,EndTrigger,WalkPreference)"/>
      <Cell N="EndX" V="12.5" F="_WALKGLUE(EndTrigger,BegTrigger,WalkPreference)"/>
      <Cell N="EndY" V="3.988835837131079" F="_WALKGLUE(EndTrigger,BegTrigger,WalkPreference)"/>
      <Cell N="LayerMember" V="0"/>
      <Cell N="BegTrigger" V="2" F="_XFTRIGGER(Sheet.102!EventXFMod)"/>
      <Cell N="EndTrigger" V="2" F="_XFTRIGGER(Sheet.104!EventXFMod)"/>
      <Cell N="ConFixedCode" V="6"/>
      <Cell N="TxtPinX" V="0.125" F="Inh"/>
      <Cell N="TxtPinY" V="-0.125" F="Inh"/>
      <Section N="Control">
        <Row N="TextPosition">
          <Cell N="X" V="0.125"/>
          <Cell N="Y" V="-0.125"/>
          <Cell N="XDyn" V="0.125" F="Inh"/>
          <Cell N="YDyn" V="-0.125" F="Inh"/>
        </Row>
      </Section>
      <Section N="Geometry" IX="0">
        <Row T="MoveTo" IX="1">
          <Cell N="X" V="0.125"/>
          <Cell N="Y" V="-8.881784197001252E-16"/>
        </Row>
        <Row T="LineTo" IX="2">
          <Cell N="X" V="0.125"/>
          <Cell N="Y" V="-0.2499999999999991"/>
        </Row>
        <Row T="LineTo" IX="3" Del="1"/>
      </Section>
    </Shape>
    <Shape ID="104" Type="Shape" Master="10">
      <Cell N="PinX" V="12.5"/>
      <Cell N="PinY" V="3.738835837131079"/>
      <Text>Confirm Order
</Text>
    </Shape>
    <Shape ID="111" Type="Shape" Master="14">
      <Cell N="PinX" V="12.5" F="Inh"/>
      <Cell N="PinY" V="3.36383583713108" F="Inh"/>
      <Cell N="Width" V="0.25" F="GUARD(0.25DL)"/>
      <Cell N="Height" V="-0.25" F="GUARD(-0.25DL)"/>
      <Cell N="LocPinX" V="0.125" F="Inh"/>
      <Cell N="LocPinY" V="-0.125" F="Inh"/>
      <Cell N="BeginX" V="12.5" F="_WALKGLUE(BegTrigger,EndTrigger,WalkPreference)"/>
      <Cell N="BeginY" V="3.488835837131079" F="_WALKGLUE(BegTrigger,EndTrigger,WalkPreference)"/>
      <Cell N="EndX" V="12.5" F="_WALKGLUE(EndTrigger,BegTrigger,WalkPreference)"/>
      <Cell N="EndY" V="3.238835837131081" F="_WALKGLUE(EndTrigger,BegTrigger,WalkPreference)"/>
      <Cell N="LayerMember" V="0"/>
      <Cell N="BegTrigger" V="2" F="_XFTRIGGER(Sheet.104!EventXFMod)"/>
      <Cell N="EndTrigger" V="2" F="_XFTRIGGER(Sheet.110!EventXFMod)"/>
      <Cell N="ConFixedCode" V="6"/>
      <Cell N="TxtPinX" V="0.125" F="Inh"/>
      <Cell N="TxtPinY" V="-0.125" F="Inh"/>
      <Section N="Control">
        <Row N="TextPosition">
          <Cell N="X" V="0.125"/>
          <Cell N="Y" V="-0.125"/>
          <Cell N="XDyn" V="0.125" F="Inh"/>
          <Cell N="YDyn" V="-0.125" F="Inh"/>
        </Row>
      </Section>
      <Section N="Geometry" IX="0">
        <Row T="MoveTo" IX="1">
          <Cell N="X" V="0.125"/>
          <Cell N="Y" V="-8.881784197001252E-16"/>
        </Row>
        <Row T="LineTo" IX="2">
          <Cell N="X" V="0.125"/>
          <Cell N="Y" V="-0.2499999999999991"/>
        </Row>
        <Row T="LineTo" IX="3" Del="1"/>
      </Section>
    </Shape>
    <Shape ID="110" Type="Shape" Master="10">
      <Cell N="PinX" V="12.5"/>
      <Cell N="PinY" V="2.988835837131081"/>
      <Text>Cancel Order
</Text>
    </Shape>
    <Shape ID="112" Type="Shape" Master="16">
      <Cell N="PinX" V="12.5"/>
      <Cell N="PinY" V="2.238835837131083"/>
      <Cell N="TxtPinY" V="-0.1555813184950087" F="Inh"/>
      <Cell N="TxtWidth" V="2.417664408009548" F="Inh"/>
      <Cell N="TxtHeight" V="0.3111626369900173" F="Inh"/>
      <Cell N="TxtLocPinX" V="1.208832204004774" F="Inh"/>
      <Cell N="TxtLocPinY" V="0.1555813184950087" F="Inh"/>
      <Text>Order confirm by call for delivery
</Text>
    </Shape>
    <Shape ID="117" Type="Shape" Master="14">
      <Cell N="PinX" V="12.5" F="Inh"/>
      <Cell N="PinY" V="2.613835837131082" U="IN" F="Inh"/>
      <Cell N="Width" V="0.25" F="GUARD(0.25DL)"/>
      <Cell N="Height" V="-0.25" F="GUARD(-0.25DL)"/>
      <Cell N="LocPinX" V="0.125" F="Inh"/>
      <Cell N="LocPinY" V="-0.125" F="Inh"/>
      <Cell N="BeginX" V="12.5" F="PAR(PNT(Sheet.110!Connections.X1,Sheet.110!Connections.Y1))"/>
      <Cell N="BeginY" V="2.738835837131081" U="IN" F="PAR(PNT(Sheet.110!Connections.X1,Sheet.110!Connections.Y1))"/>
      <Cell N="EndX" V="12.5" F="PAR(PNT(Sheet.112!Connections.X2,Sheet.112!Connections.Y2))"/>
      <Cell N="EndY" V="2.488835837131083" F="PAR(PNT(Sheet.112!Connections.X2,Sheet.112!Connections.Y2))"/>
      <Cell N="LayerMember" V="0"/>
      <Cell N="BegTrigger" V="2" F="_XFTRIGGER(Sheet.110!EventXFMod)"/>
      <Cell N="EndTrigger" V="2" F="_XFTRIGGER(Sheet.112!EventXFMod)"/>
      <Cell N="TxtPinX" V="0.125" F="Inh"/>
      <Cell N="TxtPinY" V="-0.125" F="Inh"/>
      <Section N="Control">
        <Row N="TextPosition">
          <Cell N="X" V="0.125"/>
          <Cell N="Y" V="-0.125"/>
          <Cell N="XDyn" V="0.125" F="Inh"/>
          <Cell N="YDyn" V="-0.125" F="Inh"/>
        </Row>
      </Section>
      <Section N="Geometry" IX="0">
        <Row T="MoveTo" IX="1">
          <Cell N="X" V="0.125"/>
          <Cell N="Y" V="-8.881784197001252E-16"/>
        </Row>
        <Row T="LineTo" IX="2">
          <Cell N="X" V="0.125"/>
          <Cell N="Y" V="-0.2499999999999991"/>
        </Row>
        <Row T="LineTo" IX="3" Del="1"/>
      </Section>
    </Shape>
    <Shape ID="119" Type="Shape" Master="14">
      <Cell N="PinX" V="12.5" F="Inh"/>
      <Cell N="PinY" V="1.556917918565541" F="Inh"/>
      <Cell N="Width" V="0.25" F="GUARD(0.25DL)"/>
      <Cell N="Height" V="-0.8638358371310826" F="GUARD(EndY-BeginY)"/>
      <Cell N="LocPinX" V="0.125" F="Inh"/>
      <Cell N="LocPinY" V="-0.4319179185655413" F="Inh"/>
      <Cell N="BeginX" V="12.5" F="_WALKGLUE(BegTrigger,EndTrigger,WalkPreference)"/>
      <Cell N="BeginY" V="1.988835837131083" F="_WALKGLUE(BegTrigger,EndTrigger,WalkPreference)"/>
      <Cell N="EndX" V="12.5" F="_WALKGLUE(EndTrigger,BegTrigger,WalkPreference)"/>
      <Cell N="EndY" V="1.125" F="_WALKGLUE(EndTrigger,BegTrigger,WalkPreference)"/>
      <Cell N="LayerMember" V="0"/>
      <Cell N="BegTrigger" V="2" F="_XFTRIGGER(Sheet.112!EventXFMod)"/>
      <Cell N="EndTrigger" V="2" F="_XFTRIGGER(Sheet.118!EventXFMod)"/>
      <Cell N="ConFixedCode" V="6"/>
      <Cell N="TxtPinX" V="0.125" F="Inh"/>
      <Cell N="TxtPinY" V="-0.4319179058074951" F="Inh"/>
      <Cell N="TxtHeight" V="0.2444939358181424" F="Inh"/>
      <Cell N="TxtLocPinY" V="0.1222469679090712" F="Inh"/>
      <Section N="Control">
        <Row N="TextPosition">
          <Cell N="X" V="0.125"/>
          <Cell N="Y" V="-0.4319179058074951"/>
          <Cell N="XDyn" V="0.125" F="Inh"/>
          <Cell N="YDyn" V="-0.4319179058074951" F="Inh"/>
          <Cell N="XCon" V="0" F="Inh"/>
        </Row>
      </Section>
      <Section N="Geometry" IX="0">
        <Row T="MoveTo" IX="1">
          <Cell N="X" V="0.125"/>
        </Row>
        <Row T="LineTo" IX="2">
          <Cell N="X" V="0.125"/>
          <Cell N="Y" V="-0.8638358371310826"/>
        </Row>
        <Row T="LineTo" IX="3" Del="1"/>
      </Section>
      <Text>No
</Text>
    </Shape>
    <Shape ID="118" Type="Shape" Master="10">
      <Cell N="PinX" V="12.5"/>
      <Cell N="PinY" V="0.875"/>
      <Text>Cancelled
</Text>
    </Shape>
    <Shape ID="121" Type="Shape" Master="14">
      <Cell N="PinX" V="13.25" F="Inh"/>
      <Cell N="PinY" V="2.238835837131083" F="Inh"/>
      <Cell N="Height" V="0.25" F="GUARD(0.25DL)"/>
      <Cell N="LocPinY" V="0.125" F="Inh"/>
      <Cell N="BeginX" V="12.75" F="_WALKGLUE(BegTrigger,EndTrigger,WalkPreference)"/>
      <Cell N="BeginY" V="2.238835837131083" F="_WALKGLUE(BegTrigger,EndTrigger,WalkPreference)"/>
      <Cell N="EndX" V="13.75" F="_WALKGLUE(EndTrigger,BegTrigger,WalkPreference)"/>
      <Cell N="EndY" V="2.238835837131083" F="_WALKGLUE(EndTrigger,BegTrigger,WalkPreference)"/>
      <Cell N="LayerMember" V="0"/>
      <Cell N="BegTrigger" V="2" F="_XFTRIGGER(Sheet.112!EventXFMod)"/>
      <Cell N="EndTrigger" V="2" F="_XFTRIGGER(Sheet.120!EventXFMod)"/>
      <Cell N="ConFixedCode" V="6"/>
      <Cell N="TxtPinX" V="0.5" F="Inh"/>
      <Cell N="TxtPinY" V="0.125" F="Inh"/>
      <Cell N="TxtHeight" V="0.2444939358181424" F="Inh"/>
      <Cell N="TxtLocPinY" V="0.1222469679090712" F="Inh"/>
      <Section N="Control">
        <Row N="TextPosition">
          <Cell N="X" V="0.5"/>
          <Cell N="Y" V="0.125"/>
          <Cell N="XDyn" V="0.5" F="Inh"/>
          <Cell N="YDyn" V="0.125" F="Inh"/>
          <Cell N="XCon" V="0" F="Inh"/>
        </Row>
      </Section>
      <Section N="Geometry" IX="0">
        <Row T="MoveTo" IX="1">
          <Cell N="Y" V="0.125"/>
        </Row>
        <Row T="LineTo" IX="2">
          <Cell N="X" V="1"/>
          <Cell N="Y" V="0.125"/>
        </Row>
        <Row T="LineTo" IX="3" Del="1"/>
      </Section>
      <Text>Yes
</Text>
    </Shape>
    <Shape ID="120" Type="Shape" Master="10">
      <Cell N="PinX" V="14.5"/>
      <Cell N="PinY" V="2.238835837131083"/>
      <Text>Can't Cancel
</Text>
    </Shape>
    <Shape ID="122" NameU="Final node" Name="Final node" Type="Shape" Master="17">
      <Cell N="PinX" V="10.5"/>
      <Cell N="PinY" V="0.625"/>
      <Cell N="LineColor" V="#1e5155" F="Inh"/>
    </Shape>
    <Shape ID="123" Type="Shape" Master="14">
      <Cell N="PinX" V="9.8125" F="Inh"/>
      <Cell N="PinY" V="0.625" F="Inh"/>
      <Cell N="Width" V="0.875" F="GUARD(EndX-BeginX)"/>
      <Cell N="Height" V="0.25" F="GUARD(0.25DL)"/>
      <Cell N="LocPinX" V="0.4374999999999982" F="Inh"/>
      <Cell N="LocPinY" V="0.125" F="Inh"/>
      <Cell N="BeginX" V="9.375" F="_WALKGLUE(BegTrigger,EndTrigger,WalkPreference)"/>
      <Cell N="BeginY" V="0.625" F="_WALKGLUE(BegTrigger,EndTrigger,WalkPreference)"/>
      <Cell N="EndX" V="10.25" F="PAR(PNT(Sheet.122!Connections.X3,Sheet.122!Connections.Y3))"/>
      <Cell N="EndY" V="0.625" F="PAR(PNT(Sheet.122!Connections.X3,Sheet.122!Connections.Y3))"/>
      <Cell N="LayerMember" V="0"/>
      <Cell N="BegTrigger" V="2" F="_XFTRIGGER(Sheet.61!EventXFMod)"/>
      <Cell N="EndTrigger" V="2" F="_XFTRIGGER(Sheet.122!EventXFMod)"/>
      <Cell N="ConFixedCode" V="4"/>
      <Cell N="TxtPinX" V="0.4375" F="Inh"/>
      <Cell N="TxtPinY" V="0.125" F="Inh"/>
      <Section N="Control">
        <Row N="TextPosition">
          <Cell N="X" V="0.4375"/>
          <Cell N="Y" V="0.125"/>
          <Cell N="XDyn" V="0.4375" F="Inh"/>
          <Cell N="YDyn" V="0.125" F="Inh"/>
        </Row>
      </Section>
      <Section N="Geometry" IX="0">
        <Row T="MoveTo" IX="1">
          <Cell N="Y" V="0.125"/>
        </Row>
        <Row T="LineTo" IX="2">
          <Cell N="X" V="0.8749999999999982"/>
          <Cell N="Y" V="0.125"/>
        </Row>
        <Row T="LineTo" IX="3" Del="1"/>
      </Section>
    </Shape>
  </Shapes>
  <Connects>
    <Connect FromSheet="123" FromCell="EndX" FromPart="12" ToSheet="122" ToCell="Connections.X3" ToPart="102"/>
    <Connect FromSheet="117" FromCell="EndX" FromPart="12" ToSheet="112" ToCell="Connections.X2" ToPart="101"/>
    <Connect FromSheet="117" FromCell="BeginX" FromPart="9" ToSheet="110" ToCell="Connections.X1" ToPart="100"/>
    <Connect FromSheet="100" FromCell="EndX" FromPart="12" ToSheet="85" ToCell="Connections.X3" ToPart="102"/>
    <Connect FromSheet="100" FromCell="BeginX" FromPart="9" ToSheet="97" ToCell="Connections.X4" ToPart="103"/>
    <Connect FromSheet="99" FromCell="EndX" FromPart="12" ToSheet="97" ToCell="Connections.X1" ToPart="100"/>
    <Connect FromSheet="35" FromCell="BeginX" FromPart="9" ToSheet="23" ToCell="Connections.X1" ToPart="100"/>
    <Connect FromSheet="30" FromCell="EndX" FromPart="12" ToSheet="29" ToCell="Connections.X2" ToPart="101"/>
    <Connect FromSheet="30" FromCell="BeginX" FromPart="9" ToSheet="21" ToCell="Connections.X4" ToPart="103"/>
    <Connect FromSheet="28" FromCell="EndX" FromPart="12" ToSheet="23" ToCell="Connections.X2" ToPart="101"/>
    <Connect FromSheet="28" FromCell="BeginX" FromPart="9" ToSheet="21" ToCell="Connections.X2" ToPart="101"/>
    <Connect FromSheet="22" FromCell="EndX" FromPart="12" ToSheet="21" ToCell="Connections.X1" ToPart="100"/>
    <Connect FromSheet="22" FromCell="BeginX" FromPart="9" ToSheet="12" ToCell="Connections.X1" ToPart="100"/>
    <Connect FromSheet="20" FromCell="EndX" FromPart="12" ToSheet="12" ToCell="Connections.X2" ToPart="101"/>
    <Connect FromSheet="20" FromCell="BeginX" FromPart="9" ToSheet="11" ToCell="Connections.X1" ToPart="100"/>
    <Connect FromSheet="35" FromCell="EndX" FromPart="12" ToSheet="34" ToCell="Connections.X1" ToPart="100"/>
    <Connect FromSheet="36" FromCell="BeginX" FromPart="9" ToSheet="29" ToCell="Connections.X1" ToPart="100"/>
    <Connect FromSheet="36" FromCell="EndX" FromPart="12" ToSheet="34" ToCell="Connections.X3" ToPart="102"/>
    <Connect FromSheet="37" FromCell="BeginX" FromPart="9" ToSheet="34" ToCell="Connections.X4" ToPart="103"/>
    <Connect FromSheet="37" FromCell="EndX" FromPart="12" ToSheet="32" ToCell="Connections.X2" ToPart="101"/>
    <Connect FromSheet="39" FromCell="BeginX" FromPart="9" ToSheet="32" ToCell="Connections.X1" ToPart="100"/>
    <Connect FromSheet="39" FromCell="EndX" FromPart="12" ToSheet="38" ToCell="Connections.X2" ToPart="101"/>
    <Connect FromSheet="41" FromCell="BeginX" FromPart="9" ToSheet="32" ToCell="Connections.X3" ToPart="102"/>
    <Connect FromSheet="41" FromCell="EndX" FromPart="12" ToSheet="40" ToCell="Connections.X4" ToPart="103"/>
    <Connect FromSheet="49" FromCell="BeginX" FromPart="9" ToSheet="42" ToCell="Connections.X3" ToPart="102"/>
    <Connect FromSheet="49" FromCell="EndX" FromPart="12" ToSheet="40" ToCell="Connections.X3" ToPart="102"/>
    <Connect FromSheet="51" FromCell="BeginX" FromPart="9" ToSheet="40" ToCell="Connections.X4" ToPart="103"/>
    <Connect FromSheet="51" FromCell="EndX" FromPart="12" ToSheet="50" ToCell="Connections.X2" ToPart="101"/>
    <Connect FromSheet="52" FromCell="BeginX" FromPart="9" ToSheet="50" ToCell="Connections.X4" ToPart="103"/>
    <Connect FromSheet="52" FromCell="EndX" FromPart="12" ToSheet="38" ToCell="Connections.X3" ToPart="102"/>
    <Connect FromSheet="53" FromCell="BeginX" FromPart="9" ToSheet="50" ToCell="Connections.X3" ToPart="102"/>
    <Connect FromSheet="53" FromCell="EndX" FromPart="12" ToSheet="40" ToCell="Connections.X2" ToPart="101"/>
    <Connect FromSheet="56" FromCell="BeginX" FromPart="9" ToSheet="38" ToCell="Connections.X4" ToPart="103"/>
    <Connect FromSheet="56" FromCell="EndX" FromPart="12" ToSheet="55" ToCell="Connections.X3" ToPart="102"/>
    <Connect FromSheet="58" FromCell="BeginX" FromPart="9" ToSheet="55" ToCell="Connections.X1" ToPart="100"/>
    <Connect FromSheet="58" FromCell="EndX" FromPart="12" ToSheet="57" ToCell="Connections.X2" ToPart="101"/>
    <Connect FromSheet="62" FromCell="EndX" FromPart="12" ToSheet="61" ToCell="Connections.X2" ToPart="101"/>
    <Connect FromSheet="66" FromCell="BeginX" FromPart="9" ToSheet="38" ToCell="Connections.X2" ToPart="101"/>
    <Connect FromSheet="66" FromCell="EndX" FromPart="12" ToSheet="65" ToCell="Connections.X3" ToPart="102"/>
    <Connect FromSheet="67" FromCell="BeginX" FromPart="9" ToSheet="63" ToCell="Connections.X2" ToPart="101"/>
    <Connect FromSheet="67" FromCell="EndX" FromPart="12" ToSheet="65" ToCell="Connections.X1" ToPart="100"/>
    <Connect FromSheet="69" FromCell="EndX" FromPart="12" ToSheet="68" ToCell="Connections.X3" ToPart="102"/>
    <Connect FromSheet="72" FromCell="EndX" FromPart="12" ToSheet="71" ToCell="Connections.X1" ToPart="100"/>
    <Connect FromSheet="78" FromCell="BeginX" FromPart="9" ToSheet="71" ToCell="Connections.X3" ToPart="102"/>
    <Connect FromSheet="78" FromCell="EndX" FromPart="12" ToSheet="73" ToCell="Connections.X2" ToPart="101"/>
    <Connect FromSheet="79" FromCell="BeginX" FromPart="9" ToSheet="71" ToCell="Connections.X2" ToPart="101"/>
    <Connect FromSheet="79" FromCell="EndX" FromPart="12" ToSheet="75" ToCell="Connections.X2" ToPart="101"/>
    <Connect FromSheet="81" FromCell="BeginX" FromPart="9" ToSheet="71" ToCell="Connections.X4" ToPart="103"/>
    <Connect FromSheet="81" FromCell="EndX" FromPart="12" ToSheet="80" ToCell="Connections.X2" ToPart="101"/>
    <Connect FromSheet="83" FromCell="BeginX" FromPart="9" ToSheet="55" ToCell="Connections.X4" ToPart="103"/>
    <Connect FromSheet="83" FromCell="EndX" FromPart="12" ToSheet="82" ToCell="Connections.X1" ToPart="100"/>
    <Connect FromSheet="90" FromCell="BeginX" FromPart="9" ToSheet="68" ToCell="Connections.X2" ToPart="101"/>
    <Connect FromSheet="90" FromCell="EndX" FromPart="12" ToSheet="89" ToCell="Connections.X1" ToPart="100"/>
    <Connect FromSheet="94" FromCell="BeginX" FromPart="9" ToSheet="82" ToCell="Connections.X2" ToPart="101"/>
    <Connect FromSheet="94" FromCell="EndX" FromPart="12" ToSheet="92" ToCell="Connections.X1" ToPart="100"/>
    <Connect FromSheet="95" FromCell="BeginX" FromPart="9" ToSheet="92" ToCell="Connections.X2" ToPart="101"/>
    <Connect FromSheet="95" FromCell="EndX" FromPart="12" ToSheet="73" ToCell="Connections.X1" ToPart="100"/>
    <Connect FromSheet="98" FromCell="BeginX" FromPart="9" ToSheet="80" ToCell="Connections.X1" ToPart="100"/>
    <Connect FromSheet="98" FromCell="EndX" FromPart="12" ToSheet="97" ToCell="Connections.X3" ToPart="102"/>
    <Connect FromSheet="99" FromCell="BeginX" FromPart="9" ToSheet="89" ToCell="Connections.X2" ToPart="101"/>
    <Connect FromSheet="123" FromCell="BeginX" FromPart="9" ToSheet="61" ToCell="PinX" ToPart="3"/>
    <Connect FromSheet="121" FromCell="EndX" FromPart="12" ToSheet="120" ToCell="PinX" ToPart="3"/>
    <Connect FromSheet="121" FromCell="BeginX" FromPart="9" ToSheet="112" ToCell="PinX" ToPart="3"/>
    <Connect FromSheet="119" FromCell="EndX" FromPart="12" ToSheet="118" ToCell="PinX" ToPart="3"/>
    <Connect FromSheet="119" FromCell="BeginX" FromPart="9" ToSheet="112" ToCell="PinX" ToPart="3"/>
    <Connect FromSheet="111" FromCell="EndX" FromPart="12" ToSheet="110" ToCell="PinX" ToPart="3"/>
    <Connect FromSheet="111" FromCell="BeginX" FromPart="9" ToSheet="104" ToCell="PinX" ToPart="3"/>
    <Connect FromSheet="105" FromCell="EndX" FromPart="12" ToSheet="104" ToCell="PinX" ToPart="3"/>
    <Connect FromSheet="105" FromCell="BeginX" FromPart="9" ToSheet="102" ToCell="PinX" ToPart="3"/>
    <Connect FromSheet="103" FromCell="EndX" FromPart="12" ToSheet="102" ToCell="PinX" ToPart="3"/>
    <Connect FromSheet="103" FromCell="BeginX" FromPart="9" ToSheet="85" ToCell="PinX" ToPart="3"/>
    <Connect FromSheet="44" FromCell="BeginX" FromPart="9" ToSheet="42" ToCell="PinX" ToPart="3"/>
    <Connect FromSheet="44" FromCell="EndX" FromPart="12" ToSheet="43" ToCell="PinX" ToPart="3"/>
    <Connect FromSheet="46" FromCell="BeginX" FromPart="9" ToSheet="40" ToCell="PinX" ToPart="3"/>
    <Connect FromSheet="46" FromCell="EndX" FromPart="12" ToSheet="42" ToCell="PinX" ToPart="3"/>
    <Connect FromSheet="60" FromCell="BeginX" FromPart="9" ToSheet="57" ToCell="PinX" ToPart="3"/>
    <Connect FromSheet="60" FromCell="EndX" FromPart="12" ToSheet="59" ToCell="PinX" ToPart="3"/>
    <Connect FromSheet="62" FromCell="BeginX" FromPart="9" ToSheet="57" ToCell="PinX" ToPart="3"/>
    <Connect FromSheet="64" FromCell="BeginX" FromPart="9" ToSheet="55" ToCell="PinX" ToPart="3"/>
    <Connect FromSheet="64" FromCell="EndX" FromPart="12" ToSheet="63" ToCell="PinX" ToPart="3"/>
    <Connect FromSheet="69" FromCell="BeginX" FromPart="9" ToSheet="55" ToCell="PinX" ToPart="3"/>
    <Connect FromSheet="72" FromCell="BeginX" FromPart="9" ToSheet="65" ToCell="PinX" ToPart="3"/>
  </Connects>
</PageContents>
</file>

<file path=visio/pages/pages.xml><?xml version="1.0" encoding="utf-8"?>
<Pages xmlns="http://schemas.microsoft.com/office/visio/2012/main" xmlns:r="http://schemas.openxmlformats.org/officeDocument/2006/relationships" xml:space="preserve">
  <Page ID="0" NameU="Page-1" Name="Page-1" ViewScale="0.67" ViewCenterX="12.3984375" ViewCenterY="3.2421875">
    <PageSheet LineStyle="0" FillStyle="0" TextStyle="0">
      <Cell N="PageWidth" V="21.5" U="IN"/>
      <Cell N="PageHeight" V="8.5" U="IN"/>
      <Cell N="ShdwOffsetX" V="0.125" U="IN"/>
      <Cell N="ShdwOffsetY" V="-0.125" U="IN"/>
      <Cell N="PageScale" V="1" U="IN"/>
      <Cell N="DrawingScale" V="1" U="IN_F"/>
      <Cell N="DrawingSizeType" V="0"/>
      <Cell N="DrawingScaleType" V="0"/>
      <Trigger N="RecalcColor">
        <RefBy T="Page" ID="0"/>
      </Trigger>
      <Cell N="InhibitSnap" V="0"/>
      <Cell N="PageLockReplace" V="0" U="BOOL"/>
      <Cell N="PageLockDuplicate" V="0" U="BOOL"/>
      <Cell N="UIVisibility" V="0"/>
      <Cell N="ShdwType" V="0"/>
      <Cell N="ShdwObliqueAngle" V="0"/>
      <Cell N="ShdwScaleFactor" V="1"/>
      <Cell N="DrawingResizeType" V="1"/>
      <Cell N="AvenueSizeX" V="1" U="IN"/>
      <Cell N="AvenueSizeY" V="1" U="IN"/>
      <Cell N="PageShapeSplit" V="1"/>
      <Cell N="ColorSchemeIndex" V="43"/>
      <Cell N="EffectSchemeIndex" V="43"/>
      <Cell N="ConnectorSchemeIndex" V="43"/>
      <Cell N="FontSchemeIndex" V="43"/>
      <Cell N="ThemeIndex" V="43"/>
      <Cell N="PrintPageOrientation" V="2"/>
      <Section N="User">
        <Row N="msvThemeOrder">
          <Cell N="Value" V="0"/>
          <Cell N="Prompt" V="" F="No Formula"/>
        </Row>
      </Section>
      <Section N="Layer">
        <Row IX="0">
          <Cell N="Name" V="Connector"/>
          <Cell N="Color" V="255"/>
          <Cell N="Status" V="0"/>
          <Cell N="Visible" V="1"/>
          <Cell N="Print" V="1"/>
          <Cell N="Active" V="0"/>
          <Cell N="Lock" V="0"/>
          <Cell N="Snap" V="1"/>
          <Cell N="Glue" V="1"/>
          <Cell N="NameUniv" V="Connector"/>
          <Cell N="ColorTrans" V="0"/>
        </Row>
      </Section>
    </PageSheet>
    <Rel r:id="rId1"/>
  </Page>
</Pages>
</file>

<file path=visio/theme/theme1.xml><?xml version="1.0" encoding="utf-8"?>
<a:theme xmlns:a="http://schemas.openxmlformats.org/drawingml/2006/main" name="Ion">
  <a:themeElements>
    <a:clrScheme name="Ion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0563C1"/>
      </a:hlink>
      <a:folHlink>
        <a:srgbClr val="954F72"/>
      </a:folHlink>
      <a:extLst>
        <a:ext uri="{2703A3B3-D2E1-43D9-8057-6E9D74E0F44A}">
          <vt:schemeID xmlns:vt="http://schemas.microsoft.com/office/visio/2012/theme" schemeEnum="43" schemeGUID="{00000000-0000-0000-0000-000000000000}"/>
        </a:ext>
        <a:ext uri="{093E89EA-6996-430E-BFF9-83A9FAAAAB73}">
          <vt:bkgnd xmlns:vt="http://schemas.microsoft.com/office/visio/2012/theme">
            <a:srgbClr val="FFFFFF"/>
          </vt:bkgnd>
        </a:ext>
        <a:ext uri="{DDD2D869-C2EF-471E-B8FA-914AFA308C9F}">
          <vt:variationClrSchemeLst xmlns:vt="http://schemas.microsoft.com/office/visio/2012/theme">
            <vt:variationClrScheme>
              <vt:varColor1>
                <a:srgbClr val="1E5155"/>
              </vt:varColor1>
              <vt:varColor2>
                <a:srgbClr val="1E5155"/>
              </vt:varColor2>
              <vt:varColor3>
                <a:srgbClr val="B01513"/>
              </vt:varColor3>
              <vt:varColor4>
                <a:srgbClr val="2F675A"/>
              </vt:varColor4>
              <vt:varColor5>
                <a:srgbClr val="EA6312"/>
              </vt:varColor5>
              <vt:varColor6>
                <a:srgbClr val="E6B729"/>
              </vt:varColor6>
              <vt:varColor7>
                <a:srgbClr val="9E5E9B"/>
              </vt:varColor7>
            </vt:variationClrScheme>
            <vt:variationClrScheme>
              <vt:varColor1>
                <a:srgbClr val="1E5155"/>
              </vt:varColor1>
              <vt:varColor2>
                <a:srgbClr val="E6B729"/>
              </vt:varColor2>
              <vt:varColor3>
                <a:srgbClr val="2F675A"/>
              </vt:varColor3>
              <vt:varColor4>
                <a:srgbClr val="EA6312"/>
              </vt:varColor4>
              <vt:varColor5>
                <a:srgbClr val="B01513"/>
              </vt:varColor5>
              <vt:varColor6>
                <a:srgbClr val="6AAC90"/>
              </vt:varColor6>
              <vt:varColor7>
                <a:srgbClr val="54849A"/>
              </vt:varColor7>
            </vt:variationClrScheme>
            <vt:variationClrScheme>
              <vt:varColor1>
                <a:srgbClr val="54849A"/>
              </vt:varColor1>
              <vt:varColor2>
                <a:srgbClr val="9E5E9B"/>
              </vt:varColor2>
              <vt:varColor3>
                <a:srgbClr val="1E5155"/>
              </vt:varColor3>
              <vt:varColor4>
                <a:srgbClr val="EA6312"/>
              </vt:varColor4>
              <vt:varColor5>
                <a:srgbClr val="B01513"/>
              </vt:varColor5>
              <vt:varColor6>
                <a:srgbClr val="E6B729"/>
              </vt:varColor6>
              <vt:varColor7>
                <a:srgbClr val="9E5E9B"/>
              </vt:varColor7>
            </vt:variationClrScheme>
            <vt:variationClrScheme>
              <vt:varColor1>
                <a:srgbClr val="840F0E"/>
              </vt:varColor1>
              <vt:varColor2>
                <a:srgbClr val="B01513"/>
              </vt:varColor2>
              <vt:varColor3>
                <a:srgbClr val="AF4A0D"/>
              </vt:varColor3>
              <vt:varColor4>
                <a:srgbClr val="EA6312"/>
              </vt:varColor4>
              <vt:varColor5>
                <a:srgbClr val="6AAC90"/>
              </vt:varColor5>
              <vt:varColor6>
                <a:srgbClr val="54849A"/>
              </vt:varColor6>
              <vt:varColor7>
                <a:srgbClr val="E6B729"/>
              </vt:varColor7>
            </vt:variationClrScheme>
          </vt:variationClrSchemeLst>
        </a:ext>
      </a:extLst>
    </a:clrScheme>
    <a:fontScheme name="Ion">
      <a:majorFont>
        <a:latin typeface="Franklin Gothic Book"/>
        <a:ea typeface=""/>
        <a:cs typeface=""/>
        <a:font script="HANS" typeface="宋体"/>
        <a:font script="HANT" typeface="PMingLiU"/>
        <a:font script="JPAN" typeface="MS PMincho"/>
        <a:font script="HANG" typeface="Malgun Gothic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HANS" typeface="宋体"/>
        <a:font script="HANT" typeface="PMingLiU"/>
        <a:font script="JPAN" typeface="MS PMincho"/>
        <a:font script="HANG" typeface="Malgun Gothic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  <a:extLst>
        <a:ext uri="{B3C0788F-89CC-4CDB-A57D-0664CFDA821B}">
          <vt:schemeID xmlns:vt="http://schemas.microsoft.com/office/visio/2012/theme" schemeEnum="43" schemeGUID="{00000000-0000-0000-0000-000000000000}"/>
        </a:ext>
      </a:extLst>
    </a:fontScheme>
    <a:fmtScheme name="Ion">
      <a:fillStyleLst>
        <a:gradFill flip="none" rotWithShape="1">
          <a:gsLst>
            <a:gs pos="0">
              <a:schemeClr val="phClr">
                <a:satMod val="99000"/>
                <a:lumMod val="147000"/>
              </a:schemeClr>
            </a:gs>
            <a:gs pos="100000">
              <a:schemeClr val="phClr">
                <a:satMod val="98000"/>
                <a:lumMod val="94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99000"/>
                <a:lumMod val="147000"/>
              </a:schemeClr>
            </a:gs>
            <a:gs pos="100000">
              <a:schemeClr val="phClr">
                <a:satMod val="98000"/>
                <a:lumMod val="83000"/>
              </a:schemeClr>
            </a:gs>
          </a:gsLst>
          <a:lin ang="5400000" scaled="0"/>
          <a:tileRect/>
        </a:gradFill>
        <a:solidFill>
          <a:schemeClr val="phClr">
            <a:satMod val="98000"/>
            <a:lumMod val="100000"/>
          </a:schemeClr>
        </a:solidFill>
        <a:solidFill>
          <a:schemeClr val="phClr">
            <a:satMod val="98000"/>
            <a:lumMod val="100000"/>
          </a:schemeClr>
        </a:solidFill>
        <a:solidFill>
          <a:schemeClr val="phClr">
            <a:satMod val="98000"/>
            <a:lumMod val="83000"/>
          </a:schemeClr>
        </a:solidFill>
        <a:gradFill flip="none" rotWithShape="1">
          <a:gsLst>
            <a:gs pos="0">
              <a:schemeClr val="phClr">
                <a:satMod val="98000"/>
                <a:lumMod val="100000"/>
              </a:schemeClr>
            </a:gs>
            <a:gs pos="100000">
              <a:schemeClr val="phClr">
                <a:satMod val="102000"/>
                <a:lumMod val="77000"/>
              </a:schemeClr>
            </a:gs>
          </a:gsLst>
          <a:lin ang="5400000" scaled="0"/>
          <a:tileRect/>
        </a:gradFill>
      </a:fillStyleLst>
      <a:lnStyleLst>
        <a:ln w="12700" cap="flat" cmpd="sng">
          <a:solidFill>
            <a:schemeClr val="phClr">
              <a:satMod val="98000"/>
              <a:lumMod val="70000"/>
            </a:schemeClr>
          </a:solidFill>
          <a:prstDash val="solid"/>
        </a:ln>
        <a:ln w="12700" cap="flat" cmpd="sng">
          <a:solidFill>
            <a:schemeClr val="phClr">
              <a:satMod val="98000"/>
              <a:lumMod val="70000"/>
            </a:schemeClr>
          </a:solidFill>
          <a:prstDash val="solid"/>
        </a:ln>
        <a:ln w="12700" cap="flat" cmpd="sng">
          <a:solidFill>
            <a:schemeClr val="phClr">
              <a:satMod val="98000"/>
              <a:lumMod val="85000"/>
            </a:schemeClr>
          </a:solidFill>
          <a:prstDash val="solid"/>
        </a:ln>
        <a:ln w="12700" cap="flat" cmpd="sng">
          <a:solidFill>
            <a:schemeClr val="phClr">
              <a:satMod val="98000"/>
              <a:lumMod val="85000"/>
            </a:schemeClr>
          </a:solidFill>
          <a:prstDash val="solid"/>
        </a:ln>
        <a:ln w="12700" cap="flat" cmpd="sng">
          <a:solidFill>
            <a:schemeClr val="phClr">
              <a:satMod val="102000"/>
              <a:lumMod val="50000"/>
            </a:schemeClr>
          </a:solidFill>
          <a:prstDash val="solid"/>
        </a:ln>
        <a:ln w="12700" cap="flat" cmpd="sng">
          <a:solidFill>
            <a:schemeClr val="phClr">
              <a:satMod val="102000"/>
              <a:lumMod val="40000"/>
            </a:schemeClr>
          </a:solidFill>
          <a:prstDash val="solid"/>
        </a:ln>
      </a:lnStyleLst>
      <a:effectStyleLst>
        <a:effectStyle>
          <a:effectLst>
            <a:outerShdw blurRad="63500" dist="38130" dir="5400000" algn="ctr" rotWithShape="0">
              <a:schemeClr val="dk1">
                <a:alpha val="60000"/>
              </a:schemeClr>
            </a:outerShdw>
          </a:effectLst>
        </a:effectStyle>
        <a:effectStyle>
          <a:effectLst/>
        </a:effectStyle>
        <a:effectStyle>
          <a:effectLst>
            <a:outerShdw blurRad="63500" dist="38130" dir="5400000" algn="ctr" rotWithShape="0">
              <a:schemeClr val="dk1">
                <a:alpha val="60000"/>
              </a:schemeClr>
            </a:outerShdw>
          </a:effectLst>
        </a:effectStyle>
        <a:effectStyle>
          <a:effectLst/>
        </a:effectStyle>
        <a:effectStyle>
          <a:effectLst>
            <a:outerShdw blurRad="63500" dist="38130" dir="5400000" algn="ctr" rotWithShape="0">
              <a:schemeClr val="dk1">
                <a:alpha val="60000"/>
              </a:schemeClr>
            </a:outerShdw>
          </a:effectLst>
        </a:effectStyle>
        <a:effectStyle>
          <a:effectLst>
            <a:outerShdw blurRad="63500" dist="38130" dir="5400000" algn="ctr" rotWithShape="0">
              <a:schemeClr val="dk1">
                <a:alpha val="60000"/>
              </a:scheme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  <a:extLst>
      <a:ext uri="{1342405F-259F-4C95-8CDF-A9DCE2D418A2}">
        <vt:fmtConnectorScheme xmlns:vt="http://schemas.microsoft.com/office/visio/2012/theme" name="Ion">
          <a:fillStyleLst>
            <a:solidFill>
              <a:schemeClr val="lt1"/>
            </a:solidFill>
            <a:solidFill>
              <a:schemeClr val="lt1"/>
            </a:solidFill>
            <a:solidFill>
              <a:schemeClr val="lt1"/>
            </a:solidFill>
          </a:fillStyleLst>
          <a:lnStyleLst>
            <a:ln w="12700" cap="flat" cmpd="sng">
              <a:solidFill>
                <a:schemeClr val="phClr">
                  <a:satMod val="102000"/>
                  <a:lumMod val="77000"/>
                </a:schemeClr>
              </a:solidFill>
              <a:prstDash val="solid"/>
            </a:ln>
            <a:ln w="9525" cap="flat" cmpd="sng">
              <a:solidFill>
                <a:schemeClr val="phClr">
                  <a:satMod val="98000"/>
                  <a:lumMod val="100000"/>
                </a:schemeClr>
              </a:solidFill>
              <a:prstDash val="solid"/>
            </a:ln>
            <a:ln w="25400" cap="flat" cmpd="sng">
              <a:solidFill>
                <a:schemeClr val="phClr">
                  <a:satMod val="98000"/>
                  <a:lumMod val="100000"/>
                </a:schemeClr>
              </a:solidFill>
              <a:prstDash val="solid"/>
            </a:ln>
          </a:lnStyleLst>
          <a:effectStyleLst>
            <a:effectStyle>
              <a:effectLst/>
            </a:effectStyle>
            <a:effectStyle>
              <a:effectLst/>
            </a:effectStyle>
            <a:effectStyle>
              <a:effectLst/>
            </a:effectStyle>
          </a:effectStyleLst>
          <a:bgFillStyleLst>
            <a:solidFill>
              <a:schemeClr val="phClr"/>
            </a:solidFill>
            <a:solidFill>
              <a:schemeClr val="phClr">
                <a:tint val="95000"/>
                <a:satMod val="170000"/>
              </a:schemeClr>
            </a:solidFill>
            <a:gradFill rotWithShape="1">
              <a:gsLst>
                <a:gs pos="0">
                  <a:schemeClr val="phClr">
                    <a:tint val="93000"/>
                    <a:satMod val="150000"/>
                    <a:shade val="98000"/>
                    <a:lumMod val="102000"/>
                  </a:schemeClr>
                </a:gs>
                <a:gs pos="50000">
                  <a:schemeClr val="phClr">
                    <a:tint val="98000"/>
                    <a:satMod val="130000"/>
                    <a:shade val="90000"/>
                    <a:lumMod val="103000"/>
                  </a:schemeClr>
                </a:gs>
                <a:gs pos="100000">
                  <a:schemeClr val="phClr">
                    <a:shade val="63000"/>
                    <a:satMod val="120000"/>
                  </a:schemeClr>
                </a:gs>
              </a:gsLst>
              <a:lin ang="5400000" scaled="0"/>
            </a:gradFill>
          </a:bgFillStyleLst>
        </vt:fmtConnectorScheme>
      </a:ext>
      <a:ext uri="{D75FF423-9257-4291-A4FE-1B2448832E17}">
        <vt:themeScheme xmlns:vt="http://schemas.microsoft.com/office/visio/2012/theme">
          <vt:schemeID schemeEnum="43" schemeGUID="{00000000-0000-0000-0000-000000000000}"/>
        </vt:themeScheme>
      </a:ext>
      <a:ext uri="{27CD58D4-7086-4B73-B2AB-7AEBE2148A8C}">
        <vt:fmtSchemeEx xmlns:vt="http://schemas.microsoft.com/office/visio/2012/theme">
          <vt:schemeID schemeEnum="43" schemeGUID="{00000000-0000-0000-0000-000000000000}"/>
        </vt:fmtSchemeEx>
      </a:ext>
      <a:ext uri="{C6430689-8E98-42EC-ADBF-087148533A3F}">
        <vt:fmtConnectorSchemeEx xmlns:vt="http://schemas.microsoft.com/office/visio/2012/theme">
          <vt:schemeID schemeEnum="43" schemeGUID="{00000000-0000-0000-0000-000000000000}"/>
        </vt:fmtConnectorSchemeEx>
      </a:ext>
      <a:ext uri="{56243398-1771-4C39-BF73-A5702A9C147F}">
        <vt:fillStyles xmlns:vt="http://schemas.microsoft.com/office/visio/2012/theme">
          <vt:fillProps pattern="1"/>
          <vt:fillProps pattern="1"/>
          <vt:fillProps pattern="1"/>
          <vt:fillProps pattern="1"/>
          <vt:fillProps pattern="1"/>
          <vt:fillProps pattern="1"/>
        </vt:fillStyles>
      </a:ext>
      <a:ext uri="{6CAB99AB-0A78-4BAB-B597-526D62367CB4}">
        <vt:lineStyles xmlns:vt="http://schemas.microsoft.com/office/visio/2012/theme">
          <vt:fmtConnectorSchemeLineStyles>
            <vt:lineStyle>
              <vt:lineEx rndg="0" start="0" startSize="2" end="0" endSize="2" pattern="1"/>
            </vt:lineStyle>
            <vt:lineStyle>
              <vt:lineEx rndg="29718" start="0" startSize="1" end="5" endSize="2" pattern="1"/>
            </vt:lineStyle>
            <vt:lineStyle>
              <vt:lineEx rndg="29718" start="0" startSize="1" end="5" endSize="2" pattern="1"/>
            </vt:lineStyle>
            <vt:lineStyle>
              <vt:lineEx rndg="29718" start="0" startSize="1" end="5" endSize="2" pattern="1"/>
            </vt:lineStyle>
          </vt:fmtConnectorSchemeLineStyles>
          <vt:fmtSchemeLineStyles>
            <vt:lineStyle>
              <vt:lineEx rndg="0" start="0" startSize="2" end="0" endSize="2" pattern="1"/>
            </vt:lineStyle>
            <vt:lineStyle>
              <vt:lineEx rndg="0" start="0" startSize="2" end="0" endSize="2" pattern="1"/>
            </vt:lineStyle>
            <vt:lineStyle>
              <vt:lineEx rndg="0" start="0" startSize="2" end="0" endSize="2" pattern="1"/>
            </vt:lineStyle>
            <vt:lineStyle>
              <vt:lineEx rndg="0" start="0" startSize="2" end="0" endSize="2" pattern="1"/>
            </vt:lineStyle>
            <vt:lineStyle>
              <vt:lineEx rndg="0" start="0" startSize="2" end="0" endSize="2" pattern="1"/>
            </vt:lineStyle>
            <vt:lineStyle>
              <vt:lineEx rndg="0" start="0" startSize="2" end="0" endSize="2" pattern="1"/>
            </vt:lineStyle>
            <vt:lineStyle>
              <vt:lineEx rndg="0" start="0" startSize="2" end="0" endSize="2" pattern="1"/>
            </vt:lineStyle>
          </vt:fmtSchemeLineStyles>
        </vt:lineStyles>
      </a:ext>
      <a:ext uri="{EBE24D50-EC5C-4D6F-A1A3-C5F0A18B936A}">
        <vt:fontStylesGroup xmlns:vt="http://schemas.microsoft.com/office/visio/2012/theme">
          <vt:connectorFontStyles>
            <vt:fontProps style="0">
              <vt:color>
                <a:schemeClr val="phClr">
                  <a:satMod val="98000"/>
                  <a:lumMod val="100000"/>
                </a:schemeClr>
              </vt:color>
            </vt:fontProps>
            <vt:fontProps style="0">
              <vt:color>
                <a:schemeClr val="phClr">
                  <a:satMod val="98000"/>
                  <a:lumMod val="100000"/>
                </a:schemeClr>
              </vt:color>
            </vt:fontProps>
            <vt:fontProps style="0">
              <vt:color>
                <a:schemeClr val="phClr">
                  <a:satMod val="98000"/>
                  <a:lumMod val="100000"/>
                </a:schemeClr>
              </vt:color>
            </vt:fontProps>
          </vt:connectorFontStyles>
          <vt:fontStyles>
            <vt:fontProps style="0">
              <vt:color>
                <a:schemeClr val="lt1"/>
              </vt:color>
            </vt:fontProps>
            <vt:fontProps style="0">
              <vt:color>
                <a:schemeClr val="lt1"/>
              </vt:color>
            </vt:fontProps>
            <vt:fontProps style="0">
              <vt:color>
                <a:schemeClr val="lt1"/>
              </vt:color>
            </vt:fontProps>
            <vt:fontProps style="0">
              <vt:color>
                <a:schemeClr val="lt1"/>
              </vt:color>
            </vt:fontProps>
            <vt:fontProps style="0">
              <vt:color>
                <a:schemeClr val="lt1"/>
              </vt:color>
            </vt:fontProps>
            <vt:fontProps style="0">
              <vt:color>
                <a:schemeClr val="lt1"/>
              </vt:color>
            </vt:fontProps>
          </vt:fontStyles>
        </vt:fontStylesGroup>
      </a:ext>
      <a:ext uri="{494CE47F-D151-47DC-95E8-85652EA8A67E}">
        <vt:variationStyleSchemeLst xmlns:vt="http://schemas.microsoft.com/office/visio/2012/theme">
          <vt:variationStyleScheme embellishment="2">
            <vt:varStyle fillIdx="1" lineIdx="1" effectIdx="1" fontIdx="1"/>
            <vt:varStyle fillIdx="6" lineIdx="6" effectIdx="6" fontIdx="6"/>
            <vt:varStyle fillIdx="3" lineIdx="3" effectIdx="3" fontIdx="3"/>
            <vt:varStyle fillIdx="3" lineIdx="3" effectIdx="3" fontIdx="3"/>
          </vt:variationStyleScheme>
          <vt:variationStyleScheme embellishment="2">
            <vt:varStyle fillIdx="1" lineIdx="1" effectIdx="1" fontIdx="1"/>
            <vt:varStyle fillIdx="1" lineIdx="1" effectIdx="1" fontIdx="1"/>
            <vt:varStyle fillIdx="1" lineIdx="1" effectIdx="1" fontIdx="1"/>
            <vt:varStyle fillIdx="1" lineIdx="1" effectIdx="1" fontIdx="1"/>
          </vt:variationStyleScheme>
          <vt:variationStyleScheme embellishment="2">
            <vt:varStyle fillIdx="5" lineIdx="5" effectIdx="5" fontIdx="5"/>
            <vt:varStyle fillIdx="5" lineIdx="5" effectIdx="5" fontIdx="5"/>
            <vt:varStyle fillIdx="1" lineIdx="1" effectIdx="1" fontIdx="1"/>
            <vt:varStyle fillIdx="5" lineIdx="5" effectIdx="5" fontIdx="5"/>
          </vt:variationStyleScheme>
          <vt:variationStyleScheme embellishment="2">
            <vt:varStyle fillIdx="3" lineIdx="3" effectIdx="3" fontIdx="3"/>
            <vt:varStyle fillIdx="3" lineIdx="3" effectIdx="3" fontIdx="3"/>
            <vt:varStyle fillIdx="3" lineIdx="3" effectIdx="3" fontIdx="3"/>
            <vt:varStyle fillIdx="1" lineIdx="1" effectIdx="1" fontIdx="1"/>
          </vt:variationStyleScheme>
        </vt:variationStyleSchemeLst>
      </a:ext>
    </a:extLst>
  </a:themeElements>
  <a:objectDefaults/>
  <a:extraClrSchemeLst/>
</a:theme>
</file>

<file path=visio/windows.xml><?xml version="1.0" encoding="utf-8"?>
<Windows xmlns="http://schemas.microsoft.com/office/visio/2012/main" xmlns:r="http://schemas.openxmlformats.org/officeDocument/2006/relationships" ClientWidth="1366" ClientHeight="562" xml:space="preserve">
  <Window ID="0" WindowType="Drawing" WindowState="1073741824" WindowLeft="-8" WindowTop="-31" WindowWidth="1382" WindowHeight="601" ContainerType="Page" Page="0" ViewScale="0.67" ViewCenterX="12.3984375" ViewCenterY="3.2421875">
    <ShowRulers>1</ShowRulers>
    <ShowGrid>0</ShowGrid>
    <ShowPageBreaks>1</ShowPageBreaks>
    <ShowGuides>1</ShowGuides>
    <ShowConnectionPoints>1</ShowConnectionPoints>
    <GlueSettings>9</GlueSettings>
    <SnapSettings>65847</SnapSettings>
    <SnapExtensions>34</SnapExtensions>
    <SnapAngles/>
    <DynamicGridEnabled>1</DynamicGridEnabled>
    <TabSplitterPos>0.5</TabSplitterPos>
  </Window>
  <Window ID="1" WindowType="Stencil" WindowState="67109889" WindowLeft="0" WindowTop="-10" WindowWidth="247" WindowHeight="555" Document="C:\Program Files\Microsoft Office\Office16\visio content\1033\UACTME_U.VSSX" ParentWindow="0">
    <StencilGroup>10</StencilGroup>
    <StencilGroupPos>1</StencilGroupPos>
  </Window>
</Windows>
</file>